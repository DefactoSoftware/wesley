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08E" w:rsidRDefault="00B4608E" w:rsidP="00B32C89">
      <w:pPr>
        <w:spacing w:after="0" w:line="240" w:lineRule="auto"/>
        <w:ind w:right="-1"/>
        <w:jc w:val="center"/>
        <w:rPr>
          <w:rFonts w:ascii="Cambria" w:hAnsi="Cambria"/>
          <w:b/>
        </w:rPr>
      </w:pPr>
      <w:r>
        <w:rPr>
          <w:rFonts w:ascii="Cambria" w:hAnsi="Cambria"/>
          <w:b/>
        </w:rPr>
        <w:t xml:space="preserve"> </w:t>
      </w:r>
    </w:p>
    <w:p w:rsidR="00A1297B" w:rsidRPr="00E759CE" w:rsidRDefault="007B5029" w:rsidP="007F1BAA">
      <w:pPr>
        <w:spacing w:after="0" w:line="240" w:lineRule="auto"/>
        <w:rPr>
          <w:rFonts w:ascii="Cambria" w:hAnsi="Cambria"/>
          <w:b/>
        </w:rPr>
      </w:pPr>
      <w:r>
        <w:rPr>
          <w:rFonts w:ascii="Cambria" w:hAnsi="Cambria"/>
          <w:b/>
        </w:rPr>
        <w:t xml:space="preserve"> </w:t>
      </w:r>
    </w:p>
    <w:p w:rsidR="00A1297B" w:rsidRPr="00E759CE" w:rsidRDefault="00A1297B" w:rsidP="00B32C89">
      <w:pPr>
        <w:spacing w:after="0" w:line="240" w:lineRule="auto"/>
        <w:ind w:right="-1"/>
        <w:jc w:val="center"/>
        <w:rPr>
          <w:rFonts w:ascii="Cambria" w:hAnsi="Cambria"/>
          <w:b/>
        </w:rPr>
      </w:pPr>
    </w:p>
    <w:p w:rsidR="00A1297B" w:rsidRPr="00E759CE" w:rsidRDefault="00A1297B" w:rsidP="00B32C89">
      <w:pPr>
        <w:spacing w:after="0" w:line="240" w:lineRule="auto"/>
        <w:ind w:right="-1"/>
        <w:jc w:val="center"/>
        <w:rPr>
          <w:rFonts w:ascii="Cambria" w:hAnsi="Cambria"/>
          <w:b/>
        </w:rPr>
      </w:pPr>
    </w:p>
    <w:p w:rsidR="00A1297B" w:rsidRPr="00E759CE" w:rsidRDefault="00A1297B" w:rsidP="00B32C89">
      <w:pPr>
        <w:spacing w:after="0" w:line="240" w:lineRule="auto"/>
        <w:ind w:right="-1"/>
        <w:jc w:val="center"/>
        <w:rPr>
          <w:rFonts w:ascii="Cambria" w:hAnsi="Cambria"/>
          <w:b/>
        </w:rPr>
      </w:pPr>
    </w:p>
    <w:p w:rsidR="00A1297B" w:rsidRPr="00E759CE" w:rsidRDefault="00A1297B" w:rsidP="00B32C89">
      <w:pPr>
        <w:spacing w:after="0" w:line="240" w:lineRule="auto"/>
        <w:ind w:right="-1"/>
        <w:jc w:val="center"/>
        <w:rPr>
          <w:rFonts w:ascii="Cambria" w:hAnsi="Cambria"/>
          <w:b/>
        </w:rPr>
      </w:pPr>
    </w:p>
    <w:p w:rsidR="00A1297B" w:rsidRDefault="00906A3A" w:rsidP="00B32C89">
      <w:pPr>
        <w:spacing w:after="0" w:line="240" w:lineRule="auto"/>
        <w:ind w:right="-1"/>
        <w:jc w:val="center"/>
        <w:rPr>
          <w:rFonts w:ascii="Cambria" w:hAnsi="Cambria"/>
          <w:b/>
          <w:sz w:val="72"/>
        </w:rPr>
      </w:pPr>
      <w:r>
        <w:rPr>
          <w:noProof/>
          <w:lang w:eastAsia="nl-NL"/>
        </w:rPr>
        <w:drawing>
          <wp:anchor distT="0" distB="0" distL="114300" distR="114300" simplePos="0" relativeHeight="251657728" behindDoc="0" locked="0" layoutInCell="1" allowOverlap="1" wp14:anchorId="5561CF95" wp14:editId="246573C7">
            <wp:simplePos x="0" y="0"/>
            <wp:positionH relativeFrom="column">
              <wp:posOffset>725805</wp:posOffset>
            </wp:positionH>
            <wp:positionV relativeFrom="paragraph">
              <wp:posOffset>140335</wp:posOffset>
            </wp:positionV>
            <wp:extent cx="2999740" cy="552450"/>
            <wp:effectExtent l="1905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999740" cy="552450"/>
                    </a:xfrm>
                    <a:prstGeom prst="rect">
                      <a:avLst/>
                    </a:prstGeom>
                    <a:noFill/>
                  </pic:spPr>
                </pic:pic>
              </a:graphicData>
            </a:graphic>
          </wp:anchor>
        </w:drawing>
      </w:r>
    </w:p>
    <w:p w:rsidR="00A1297B" w:rsidRDefault="00A1297B" w:rsidP="00B32C89">
      <w:pPr>
        <w:spacing w:after="0" w:line="240" w:lineRule="auto"/>
        <w:ind w:right="-1"/>
        <w:jc w:val="center"/>
        <w:rPr>
          <w:rFonts w:ascii="Cambria" w:hAnsi="Cambria"/>
          <w:b/>
          <w:sz w:val="72"/>
        </w:rPr>
      </w:pPr>
    </w:p>
    <w:p w:rsidR="00A1297B" w:rsidRPr="00326803" w:rsidRDefault="00A1297B" w:rsidP="00B32C89">
      <w:pPr>
        <w:spacing w:after="0" w:line="240" w:lineRule="auto"/>
        <w:ind w:right="-1"/>
        <w:jc w:val="center"/>
        <w:rPr>
          <w:rFonts w:ascii="Cambria" w:hAnsi="Cambria"/>
          <w:b/>
          <w:sz w:val="28"/>
        </w:rPr>
      </w:pPr>
    </w:p>
    <w:p w:rsidR="00A1297B" w:rsidRPr="00E759CE" w:rsidRDefault="00A1297B" w:rsidP="00B32C89">
      <w:pPr>
        <w:spacing w:after="0" w:line="240" w:lineRule="auto"/>
        <w:ind w:right="-1"/>
        <w:jc w:val="center"/>
        <w:rPr>
          <w:rFonts w:ascii="Cambria" w:hAnsi="Cambria"/>
          <w:b/>
          <w:sz w:val="72"/>
        </w:rPr>
      </w:pPr>
      <w:r w:rsidRPr="00E759CE">
        <w:rPr>
          <w:rFonts w:ascii="Cambria" w:hAnsi="Cambria"/>
          <w:b/>
          <w:sz w:val="72"/>
        </w:rPr>
        <w:t>Informatiefolder</w:t>
      </w:r>
    </w:p>
    <w:p w:rsidR="00A1297B" w:rsidRDefault="00A1297B" w:rsidP="00B32C89">
      <w:pPr>
        <w:spacing w:after="0" w:line="240" w:lineRule="auto"/>
        <w:ind w:right="-1"/>
        <w:jc w:val="center"/>
        <w:rPr>
          <w:rFonts w:ascii="Cambria" w:hAnsi="Cambria"/>
          <w:b/>
          <w:sz w:val="72"/>
        </w:rPr>
      </w:pPr>
      <w:r w:rsidRPr="00E759CE">
        <w:rPr>
          <w:rFonts w:ascii="Cambria" w:hAnsi="Cambria"/>
          <w:b/>
          <w:sz w:val="72"/>
        </w:rPr>
        <w:t>OPTion-studie</w:t>
      </w:r>
    </w:p>
    <w:p w:rsidR="00A1297B" w:rsidRDefault="00A1297B" w:rsidP="00707931">
      <w:pPr>
        <w:spacing w:after="0" w:line="240" w:lineRule="auto"/>
        <w:ind w:right="-1"/>
        <w:jc w:val="center"/>
        <w:rPr>
          <w:b/>
          <w:bCs/>
          <w:sz w:val="24"/>
        </w:rPr>
      </w:pPr>
    </w:p>
    <w:p w:rsidR="00A1297B" w:rsidRDefault="00A1297B" w:rsidP="00707931">
      <w:pPr>
        <w:spacing w:after="0" w:line="240" w:lineRule="auto"/>
        <w:ind w:right="-1"/>
        <w:jc w:val="center"/>
        <w:rPr>
          <w:b/>
          <w:bCs/>
          <w:sz w:val="24"/>
        </w:rPr>
      </w:pPr>
    </w:p>
    <w:p w:rsidR="00A1297B" w:rsidRPr="00326803" w:rsidRDefault="00A1297B" w:rsidP="00707931">
      <w:pPr>
        <w:spacing w:after="0" w:line="240" w:lineRule="auto"/>
        <w:ind w:right="-1"/>
        <w:jc w:val="center"/>
        <w:rPr>
          <w:rFonts w:ascii="Cambria" w:hAnsi="Cambria"/>
          <w:color w:val="FF0000"/>
          <w:sz w:val="32"/>
          <w:szCs w:val="32"/>
        </w:rPr>
      </w:pPr>
      <w:r w:rsidRPr="00326803">
        <w:rPr>
          <w:b/>
          <w:bCs/>
          <w:color w:val="FF0000"/>
          <w:sz w:val="32"/>
          <w:szCs w:val="32"/>
        </w:rPr>
        <w:br/>
      </w:r>
    </w:p>
    <w:p w:rsidR="008361E0" w:rsidRPr="00864EB5" w:rsidRDefault="00906A3A" w:rsidP="008361E0">
      <w:pPr>
        <w:pStyle w:val="NoSpacing"/>
        <w:spacing w:line="276" w:lineRule="auto"/>
        <w:rPr>
          <w:rFonts w:ascii="Cambria" w:hAnsi="Cambria"/>
        </w:rPr>
      </w:pPr>
      <w:r>
        <w:rPr>
          <w:noProof/>
          <w:lang w:eastAsia="nl-NL"/>
        </w:rPr>
        <w:drawing>
          <wp:anchor distT="36576" distB="36576" distL="36576" distR="36576" simplePos="0" relativeHeight="251658752" behindDoc="0" locked="0" layoutInCell="1" allowOverlap="1" wp14:anchorId="63175B4E" wp14:editId="12169A27">
            <wp:simplePos x="0" y="0"/>
            <wp:positionH relativeFrom="column">
              <wp:posOffset>2898140</wp:posOffset>
            </wp:positionH>
            <wp:positionV relativeFrom="paragraph">
              <wp:posOffset>1603375</wp:posOffset>
            </wp:positionV>
            <wp:extent cx="1219200" cy="610870"/>
            <wp:effectExtent l="19050" t="0" r="0" b="0"/>
            <wp:wrapNone/>
            <wp:docPr id="3" name="Picture 4" descr="UMCG kikk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CG kikker logo"/>
                    <pic:cNvPicPr>
                      <a:picLocks noChangeAspect="1" noChangeArrowheads="1"/>
                    </pic:cNvPicPr>
                  </pic:nvPicPr>
                  <pic:blipFill>
                    <a:blip r:embed="rId9"/>
                    <a:srcRect/>
                    <a:stretch>
                      <a:fillRect/>
                    </a:stretch>
                  </pic:blipFill>
                  <pic:spPr bwMode="auto">
                    <a:xfrm>
                      <a:off x="0" y="0"/>
                      <a:ext cx="1219200" cy="610870"/>
                    </a:xfrm>
                    <a:prstGeom prst="rect">
                      <a:avLst/>
                    </a:prstGeom>
                    <a:noFill/>
                  </pic:spPr>
                </pic:pic>
              </a:graphicData>
            </a:graphic>
          </wp:anchor>
        </w:drawing>
      </w:r>
      <w:r>
        <w:rPr>
          <w:noProof/>
          <w:lang w:eastAsia="nl-NL"/>
        </w:rPr>
        <w:drawing>
          <wp:anchor distT="0" distB="0" distL="114300" distR="114300" simplePos="0" relativeHeight="251656704" behindDoc="0" locked="0" layoutInCell="1" allowOverlap="1" wp14:anchorId="08248358" wp14:editId="7BCF6AC8">
            <wp:simplePos x="0" y="0"/>
            <wp:positionH relativeFrom="column">
              <wp:posOffset>-16510</wp:posOffset>
            </wp:positionH>
            <wp:positionV relativeFrom="paragraph">
              <wp:posOffset>1529080</wp:posOffset>
            </wp:positionV>
            <wp:extent cx="1409700" cy="685800"/>
            <wp:effectExtent l="19050" t="0" r="0" b="0"/>
            <wp:wrapSquare wrapText="bothSides"/>
            <wp:docPr id="4" name="Picture 1" descr="KWF kankerbestrijd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F kankerbestrijding logo"/>
                    <pic:cNvPicPr>
                      <a:picLocks noChangeAspect="1" noChangeArrowheads="1"/>
                    </pic:cNvPicPr>
                  </pic:nvPicPr>
                  <pic:blipFill>
                    <a:blip r:embed="rId10"/>
                    <a:srcRect/>
                    <a:stretch>
                      <a:fillRect/>
                    </a:stretch>
                  </pic:blipFill>
                  <pic:spPr bwMode="auto">
                    <a:xfrm>
                      <a:off x="0" y="0"/>
                      <a:ext cx="1409700" cy="685800"/>
                    </a:xfrm>
                    <a:prstGeom prst="rect">
                      <a:avLst/>
                    </a:prstGeom>
                    <a:noFill/>
                  </pic:spPr>
                </pic:pic>
              </a:graphicData>
            </a:graphic>
          </wp:anchor>
        </w:drawing>
      </w:r>
      <w:r w:rsidR="00A1297B" w:rsidRPr="00864EB5">
        <w:rPr>
          <w:rFonts w:ascii="Cambria" w:hAnsi="Cambria"/>
        </w:rPr>
        <w:br w:type="page"/>
      </w:r>
    </w:p>
    <w:p w:rsidR="00A1297B" w:rsidRDefault="00A1297B" w:rsidP="00010272">
      <w:pPr>
        <w:spacing w:after="0"/>
        <w:jc w:val="center"/>
        <w:rPr>
          <w:rFonts w:ascii="Cambria" w:hAnsi="Cambria"/>
          <w:color w:val="002060"/>
          <w:sz w:val="28"/>
        </w:rPr>
      </w:pPr>
      <w:r w:rsidRPr="00432228">
        <w:rPr>
          <w:rFonts w:ascii="Cambria" w:hAnsi="Cambria"/>
          <w:color w:val="002060"/>
          <w:sz w:val="28"/>
        </w:rPr>
        <w:lastRenderedPageBreak/>
        <w:t>Ik stond plotseling op een kruispunt in mijn leven:</w:t>
      </w:r>
      <w:r>
        <w:rPr>
          <w:rFonts w:ascii="Cambria" w:hAnsi="Cambria"/>
          <w:color w:val="002060"/>
          <w:sz w:val="28"/>
        </w:rPr>
        <w:t xml:space="preserve"> W</w:t>
      </w:r>
      <w:r w:rsidRPr="00432228">
        <w:rPr>
          <w:rFonts w:ascii="Cambria" w:hAnsi="Cambria"/>
          <w:color w:val="002060"/>
          <w:sz w:val="28"/>
        </w:rPr>
        <w:t>elke weg te kiezen? Wel of geen behandeling?</w:t>
      </w:r>
    </w:p>
    <w:p w:rsidR="00A1297B" w:rsidRPr="00135652" w:rsidRDefault="00A1297B" w:rsidP="00010272">
      <w:pPr>
        <w:spacing w:after="0"/>
        <w:jc w:val="center"/>
        <w:rPr>
          <w:rFonts w:ascii="Cambria" w:hAnsi="Cambria"/>
          <w:color w:val="002060"/>
        </w:rPr>
      </w:pPr>
      <w:r w:rsidRPr="00432228">
        <w:rPr>
          <w:rFonts w:ascii="Cambria" w:hAnsi="Cambria"/>
          <w:color w:val="002060"/>
          <w:sz w:val="28"/>
        </w:rPr>
        <w:t>En welke behandeling?</w:t>
      </w:r>
    </w:p>
    <w:p w:rsidR="00A1297B" w:rsidRPr="00135652" w:rsidRDefault="00A1297B" w:rsidP="00010272">
      <w:pPr>
        <w:spacing w:after="0"/>
        <w:ind w:right="-1"/>
        <w:jc w:val="center"/>
        <w:rPr>
          <w:rFonts w:ascii="Cambria" w:hAnsi="Cambria"/>
          <w:i/>
          <w:color w:val="002060"/>
        </w:rPr>
      </w:pPr>
      <w:r w:rsidRPr="00135652">
        <w:rPr>
          <w:rFonts w:ascii="Cambria" w:hAnsi="Cambria"/>
          <w:i/>
          <w:color w:val="002060"/>
        </w:rPr>
        <w:t>Citaat uit de KWF-folder ‘Als kanker meer is dan je aankunt’</w:t>
      </w:r>
    </w:p>
    <w:p w:rsidR="00A1297B" w:rsidRDefault="00A1297B" w:rsidP="00135652">
      <w:pPr>
        <w:spacing w:after="0"/>
        <w:ind w:right="-1"/>
        <w:rPr>
          <w:rFonts w:ascii="Cambria" w:hAnsi="Cambria"/>
        </w:rPr>
      </w:pPr>
    </w:p>
    <w:p w:rsidR="00010272" w:rsidRDefault="00010272" w:rsidP="00135652">
      <w:pPr>
        <w:spacing w:after="0"/>
        <w:ind w:right="-1"/>
        <w:rPr>
          <w:rFonts w:ascii="Cambria" w:hAnsi="Cambria"/>
        </w:rPr>
      </w:pPr>
    </w:p>
    <w:p w:rsidR="00A1297B" w:rsidRDefault="00A1297B" w:rsidP="00D768C2">
      <w:pPr>
        <w:spacing w:after="0" w:line="240" w:lineRule="auto"/>
        <w:ind w:right="-1"/>
        <w:rPr>
          <w:rFonts w:ascii="Cambria" w:hAnsi="Cambria"/>
        </w:rPr>
      </w:pPr>
      <w:r w:rsidRPr="00E759CE">
        <w:rPr>
          <w:rFonts w:ascii="Cambria" w:hAnsi="Cambria"/>
        </w:rPr>
        <w:t>Geachte heer/mevrouw,</w:t>
      </w:r>
    </w:p>
    <w:p w:rsidR="00A1297B" w:rsidRDefault="00A1297B" w:rsidP="00C94CAA">
      <w:pPr>
        <w:spacing w:after="0" w:line="320" w:lineRule="exact"/>
        <w:ind w:right="-1"/>
        <w:rPr>
          <w:rFonts w:ascii="Cambria" w:hAnsi="Cambria"/>
        </w:rPr>
      </w:pPr>
    </w:p>
    <w:p w:rsidR="00A1297B" w:rsidRDefault="00A1297B" w:rsidP="00C94CAA">
      <w:pPr>
        <w:spacing w:after="0" w:line="320" w:lineRule="exact"/>
        <w:ind w:right="-1"/>
        <w:rPr>
          <w:rFonts w:ascii="Cambria" w:hAnsi="Cambria"/>
        </w:rPr>
      </w:pPr>
      <w:r w:rsidRPr="00E759CE">
        <w:rPr>
          <w:rFonts w:ascii="Cambria" w:hAnsi="Cambria"/>
        </w:rPr>
        <w:t>Hierbij willen we u</w:t>
      </w:r>
      <w:r>
        <w:rPr>
          <w:rFonts w:ascii="Cambria" w:hAnsi="Cambria"/>
        </w:rPr>
        <w:t xml:space="preserve"> en uw naasten</w:t>
      </w:r>
      <w:r w:rsidRPr="00E759CE">
        <w:rPr>
          <w:rFonts w:ascii="Cambria" w:hAnsi="Cambria"/>
        </w:rPr>
        <w:t xml:space="preserve"> in</w:t>
      </w:r>
      <w:r>
        <w:rPr>
          <w:rFonts w:ascii="Cambria" w:hAnsi="Cambria"/>
        </w:rPr>
        <w:t xml:space="preserve">formeren over de OPTion-studie. </w:t>
      </w:r>
    </w:p>
    <w:p w:rsidR="00A1297B" w:rsidRDefault="00A1297B" w:rsidP="00135652">
      <w:pPr>
        <w:spacing w:after="0"/>
        <w:ind w:right="-1"/>
        <w:rPr>
          <w:rFonts w:ascii="Cambria" w:hAnsi="Cambria"/>
        </w:rPr>
      </w:pPr>
      <w:r>
        <w:rPr>
          <w:rFonts w:ascii="Cambria" w:hAnsi="Cambria"/>
        </w:rPr>
        <w:t>Deze studie onderzoekt niet alleen welke doelen van de behandeling patiënten het belangrijkst vinden</w:t>
      </w:r>
      <w:r w:rsidR="00860567">
        <w:rPr>
          <w:rFonts w:ascii="Cambria" w:hAnsi="Cambria"/>
        </w:rPr>
        <w:t>,</w:t>
      </w:r>
      <w:r>
        <w:rPr>
          <w:rFonts w:ascii="Cambria" w:hAnsi="Cambria"/>
        </w:rPr>
        <w:t xml:space="preserve"> maar ook wat het effect is van een gesprek met de huisarts hierover. </w:t>
      </w:r>
    </w:p>
    <w:p w:rsidR="00A1297B" w:rsidRDefault="00A1297B" w:rsidP="00C94CAA">
      <w:pPr>
        <w:spacing w:after="0" w:line="320" w:lineRule="exact"/>
        <w:ind w:right="-1"/>
        <w:rPr>
          <w:rFonts w:ascii="Cambria" w:hAnsi="Cambria"/>
        </w:rPr>
      </w:pPr>
    </w:p>
    <w:p w:rsidR="00A1297B" w:rsidRDefault="00A1297B" w:rsidP="00C94CAA">
      <w:pPr>
        <w:spacing w:after="0" w:line="320" w:lineRule="exact"/>
        <w:ind w:right="-1"/>
        <w:rPr>
          <w:rFonts w:ascii="Cambria" w:hAnsi="Cambria"/>
        </w:rPr>
      </w:pPr>
      <w:r>
        <w:rPr>
          <w:rFonts w:ascii="Cambria" w:hAnsi="Cambria"/>
        </w:rPr>
        <w:t xml:space="preserve">In deze folder staat informatie over de studie. De belangrijkste informatie staat op pagina </w:t>
      </w:r>
      <w:r w:rsidR="00010272">
        <w:rPr>
          <w:rFonts w:ascii="Cambria" w:hAnsi="Cambria"/>
        </w:rPr>
        <w:t>2</w:t>
      </w:r>
      <w:r>
        <w:rPr>
          <w:rFonts w:ascii="Cambria" w:hAnsi="Cambria"/>
        </w:rPr>
        <w:t>. Wilt u meer weten dan kunt u ook de gehele folder lezen.</w:t>
      </w:r>
    </w:p>
    <w:p w:rsidR="00A1297B" w:rsidRDefault="00A1297B" w:rsidP="00C94CAA">
      <w:pPr>
        <w:spacing w:after="0" w:line="320" w:lineRule="exact"/>
        <w:ind w:right="-1"/>
        <w:rPr>
          <w:rFonts w:ascii="Cambria" w:hAnsi="Cambria"/>
        </w:rPr>
      </w:pPr>
    </w:p>
    <w:p w:rsidR="00A1297B" w:rsidRDefault="00A1297B" w:rsidP="00280D45">
      <w:pPr>
        <w:spacing w:after="0" w:line="320" w:lineRule="exact"/>
        <w:ind w:right="-1"/>
        <w:rPr>
          <w:rFonts w:ascii="Cambria" w:hAnsi="Cambria"/>
        </w:rPr>
      </w:pPr>
      <w:r>
        <w:rPr>
          <w:rFonts w:ascii="Cambria" w:hAnsi="Cambria"/>
        </w:rPr>
        <w:t xml:space="preserve">Eén van de </w:t>
      </w:r>
      <w:r w:rsidRPr="00E759CE">
        <w:rPr>
          <w:rFonts w:ascii="Cambria" w:hAnsi="Cambria"/>
        </w:rPr>
        <w:t>onderzoeker</w:t>
      </w:r>
      <w:r>
        <w:rPr>
          <w:rFonts w:ascii="Cambria" w:hAnsi="Cambria"/>
        </w:rPr>
        <w:t>s neemt</w:t>
      </w:r>
      <w:r w:rsidRPr="00E759CE">
        <w:rPr>
          <w:rFonts w:ascii="Cambria" w:hAnsi="Cambria"/>
        </w:rPr>
        <w:t xml:space="preserve"> binnenkort telefonisch contact met u op. </w:t>
      </w:r>
      <w:r>
        <w:rPr>
          <w:rFonts w:ascii="Cambria" w:hAnsi="Cambria"/>
        </w:rPr>
        <w:t>In dat gesprek kan de onderzoeker eventuele vragen over de studie beantwoorden en vragen of u mee wilt doen. He</w:t>
      </w:r>
      <w:r w:rsidR="00860567">
        <w:rPr>
          <w:rFonts w:ascii="Cambria" w:hAnsi="Cambria"/>
        </w:rPr>
        <w:t>eft</w:t>
      </w:r>
      <w:r>
        <w:rPr>
          <w:rFonts w:ascii="Cambria" w:hAnsi="Cambria"/>
        </w:rPr>
        <w:t xml:space="preserve"> u een partner, kinderen of andere naasten, dan zijn de onderzoekers ook graag bereid hen uit te leggen wat de studie betekent.</w:t>
      </w:r>
    </w:p>
    <w:p w:rsidR="00A1297B" w:rsidRDefault="00A1297B" w:rsidP="00280D45">
      <w:pPr>
        <w:spacing w:after="0" w:line="320" w:lineRule="exact"/>
        <w:ind w:right="-1"/>
        <w:rPr>
          <w:rFonts w:ascii="Cambria" w:hAnsi="Cambria"/>
        </w:rPr>
      </w:pPr>
    </w:p>
    <w:p w:rsidR="00A1297B" w:rsidRDefault="00A1297B" w:rsidP="00280D45">
      <w:pPr>
        <w:spacing w:after="0" w:line="320" w:lineRule="exact"/>
        <w:ind w:right="-1"/>
        <w:rPr>
          <w:rFonts w:ascii="Cambria" w:hAnsi="Cambria"/>
        </w:rPr>
      </w:pPr>
      <w:r>
        <w:rPr>
          <w:rFonts w:ascii="Cambria" w:hAnsi="Cambria"/>
        </w:rPr>
        <w:t>U</w:t>
      </w:r>
      <w:r w:rsidRPr="00334CE8">
        <w:rPr>
          <w:rFonts w:ascii="Cambria" w:hAnsi="Cambria"/>
        </w:rPr>
        <w:t xml:space="preserve"> kunt </w:t>
      </w:r>
      <w:r>
        <w:rPr>
          <w:rFonts w:ascii="Cambria" w:hAnsi="Cambria"/>
        </w:rPr>
        <w:t>ook</w:t>
      </w:r>
      <w:r w:rsidRPr="00334CE8">
        <w:rPr>
          <w:rFonts w:ascii="Cambria" w:hAnsi="Cambria"/>
        </w:rPr>
        <w:t xml:space="preserve"> zelf contact opnemen. De </w:t>
      </w:r>
      <w:r>
        <w:rPr>
          <w:rFonts w:ascii="Cambria" w:hAnsi="Cambria"/>
        </w:rPr>
        <w:t>contact</w:t>
      </w:r>
      <w:r w:rsidRPr="00334CE8">
        <w:rPr>
          <w:rFonts w:ascii="Cambria" w:hAnsi="Cambria"/>
        </w:rPr>
        <w:t>gegevens vindt u aan het eind van deze folder.</w:t>
      </w:r>
    </w:p>
    <w:p w:rsidR="00A1297B" w:rsidRDefault="00A1297B" w:rsidP="00280D45">
      <w:pPr>
        <w:spacing w:after="0" w:line="320" w:lineRule="exact"/>
        <w:ind w:right="-1"/>
        <w:rPr>
          <w:rFonts w:ascii="Cambria" w:hAnsi="Cambria"/>
        </w:rPr>
      </w:pPr>
    </w:p>
    <w:p w:rsidR="00A1297B" w:rsidRDefault="00A1297B" w:rsidP="00280D45">
      <w:pPr>
        <w:spacing w:after="0" w:line="320" w:lineRule="exact"/>
        <w:ind w:right="-1"/>
        <w:rPr>
          <w:rFonts w:ascii="Cambria" w:hAnsi="Cambria"/>
        </w:rPr>
      </w:pPr>
      <w:r>
        <w:rPr>
          <w:rFonts w:ascii="Cambria" w:hAnsi="Cambria"/>
        </w:rPr>
        <w:t>Met hartelijke groet,</w:t>
      </w:r>
    </w:p>
    <w:p w:rsidR="00A1297B" w:rsidRPr="00334CE8" w:rsidRDefault="00A1297B" w:rsidP="00280D45">
      <w:pPr>
        <w:spacing w:after="0" w:line="320" w:lineRule="exact"/>
        <w:ind w:right="-1"/>
        <w:rPr>
          <w:rFonts w:ascii="Cambria" w:hAnsi="Cambria"/>
        </w:rPr>
      </w:pPr>
      <w:r>
        <w:rPr>
          <w:rFonts w:ascii="Cambria" w:hAnsi="Cambria"/>
        </w:rPr>
        <w:t>Het OPTion-studie team</w:t>
      </w:r>
    </w:p>
    <w:p w:rsidR="00A1297B" w:rsidRPr="00932417" w:rsidRDefault="00A1297B" w:rsidP="00326803">
      <w:pPr>
        <w:spacing w:after="0" w:line="320" w:lineRule="exact"/>
        <w:rPr>
          <w:rFonts w:ascii="Cambria" w:hAnsi="Cambria"/>
          <w:b/>
          <w:bCs/>
          <w:sz w:val="28"/>
        </w:rPr>
      </w:pPr>
      <w:r>
        <w:rPr>
          <w:rFonts w:ascii="Cambria" w:hAnsi="Cambria"/>
          <w:b/>
          <w:bCs/>
          <w:sz w:val="28"/>
        </w:rPr>
        <w:br w:type="page"/>
      </w:r>
      <w:r w:rsidRPr="00932417">
        <w:rPr>
          <w:rFonts w:ascii="Cambria" w:hAnsi="Cambria"/>
          <w:b/>
          <w:bCs/>
          <w:sz w:val="28"/>
        </w:rPr>
        <w:lastRenderedPageBreak/>
        <w:t>De belangrijkste informatie over de OPTion-studie</w:t>
      </w:r>
    </w:p>
    <w:p w:rsidR="00A1297B" w:rsidRDefault="00A1297B" w:rsidP="00326803">
      <w:pPr>
        <w:spacing w:after="0" w:line="320" w:lineRule="exact"/>
        <w:rPr>
          <w:rFonts w:ascii="Cambria" w:hAnsi="Cambria"/>
          <w:b/>
          <w:bCs/>
        </w:rPr>
      </w:pPr>
    </w:p>
    <w:p w:rsidR="00A1297B" w:rsidRPr="0038480C" w:rsidRDefault="00A1297B" w:rsidP="00135652">
      <w:pPr>
        <w:spacing w:after="0" w:line="320" w:lineRule="exact"/>
        <w:rPr>
          <w:rFonts w:ascii="Cambria" w:hAnsi="Cambria"/>
          <w:b/>
          <w:bCs/>
        </w:rPr>
      </w:pPr>
      <w:r>
        <w:rPr>
          <w:rFonts w:ascii="Cambria" w:hAnsi="Cambria"/>
          <w:b/>
          <w:bCs/>
        </w:rPr>
        <w:t>Wat is het doel van de studie?</w:t>
      </w:r>
    </w:p>
    <w:p w:rsidR="00A1297B" w:rsidRDefault="00A1297B" w:rsidP="00135652">
      <w:pPr>
        <w:spacing w:after="0" w:line="320" w:lineRule="exact"/>
        <w:rPr>
          <w:rFonts w:ascii="Cambria" w:hAnsi="Cambria"/>
          <w:b/>
          <w:bCs/>
        </w:rPr>
      </w:pPr>
      <w:r>
        <w:rPr>
          <w:rFonts w:ascii="Cambria" w:hAnsi="Cambria"/>
          <w:bCs/>
        </w:rPr>
        <w:t>Wij denken</w:t>
      </w:r>
      <w:r w:rsidRPr="00280D45">
        <w:rPr>
          <w:rFonts w:ascii="Cambria" w:hAnsi="Cambria"/>
          <w:bCs/>
        </w:rPr>
        <w:t xml:space="preserve"> dat door </w:t>
      </w:r>
      <w:r>
        <w:rPr>
          <w:rFonts w:ascii="Cambria" w:hAnsi="Cambria"/>
          <w:bCs/>
        </w:rPr>
        <w:t>een</w:t>
      </w:r>
      <w:r w:rsidRPr="00280D45">
        <w:rPr>
          <w:rFonts w:ascii="Cambria" w:hAnsi="Cambria"/>
          <w:bCs/>
        </w:rPr>
        <w:t xml:space="preserve"> extra gesprek met de huisarts </w:t>
      </w:r>
      <w:r>
        <w:rPr>
          <w:rFonts w:ascii="Cambria" w:hAnsi="Cambria"/>
          <w:bCs/>
        </w:rPr>
        <w:t>een patiënt</w:t>
      </w:r>
      <w:r w:rsidRPr="00280D45">
        <w:rPr>
          <w:rFonts w:ascii="Cambria" w:hAnsi="Cambria"/>
          <w:bCs/>
        </w:rPr>
        <w:t xml:space="preserve"> beter voorbereid is op het gesprek met de specialist </w:t>
      </w:r>
      <w:r>
        <w:rPr>
          <w:rFonts w:ascii="Cambria" w:hAnsi="Cambria"/>
          <w:bCs/>
        </w:rPr>
        <w:t>over welke</w:t>
      </w:r>
      <w:r w:rsidRPr="00280D45">
        <w:rPr>
          <w:rFonts w:ascii="Cambria" w:hAnsi="Cambria"/>
          <w:bCs/>
        </w:rPr>
        <w:t xml:space="preserve"> behandeling</w:t>
      </w:r>
      <w:r>
        <w:rPr>
          <w:rFonts w:ascii="Cambria" w:hAnsi="Cambria"/>
          <w:bCs/>
        </w:rPr>
        <w:t xml:space="preserve"> </w:t>
      </w:r>
      <w:r w:rsidR="007B5029">
        <w:rPr>
          <w:rFonts w:ascii="Cambria" w:hAnsi="Cambria"/>
          <w:bCs/>
        </w:rPr>
        <w:t>hij of zij</w:t>
      </w:r>
      <w:r>
        <w:rPr>
          <w:rFonts w:ascii="Cambria" w:hAnsi="Cambria"/>
          <w:bCs/>
        </w:rPr>
        <w:t xml:space="preserve"> zal gaan krijgen</w:t>
      </w:r>
      <w:r w:rsidRPr="00280D45">
        <w:rPr>
          <w:rFonts w:ascii="Cambria" w:hAnsi="Cambria"/>
          <w:bCs/>
        </w:rPr>
        <w:t xml:space="preserve">. </w:t>
      </w:r>
    </w:p>
    <w:p w:rsidR="00A1297B" w:rsidRPr="0038480C" w:rsidRDefault="00A1297B" w:rsidP="00135652">
      <w:pPr>
        <w:spacing w:after="0" w:line="320" w:lineRule="exact"/>
        <w:rPr>
          <w:rFonts w:ascii="Cambria" w:hAnsi="Cambria"/>
          <w:bCs/>
        </w:rPr>
      </w:pPr>
      <w:r w:rsidRPr="00280D45">
        <w:rPr>
          <w:rFonts w:ascii="Cambria" w:hAnsi="Cambria"/>
          <w:bCs/>
        </w:rPr>
        <w:t xml:space="preserve">Om dit te onderzoeken krijgt de ene groep </w:t>
      </w:r>
      <w:r>
        <w:rPr>
          <w:rFonts w:ascii="Cambria" w:hAnsi="Cambria"/>
          <w:bCs/>
        </w:rPr>
        <w:t xml:space="preserve">patiënten in deze studie </w:t>
      </w:r>
      <w:r w:rsidRPr="00280D45">
        <w:rPr>
          <w:rFonts w:ascii="Cambria" w:hAnsi="Cambria"/>
          <w:bCs/>
        </w:rPr>
        <w:t xml:space="preserve">dit gesprek </w:t>
      </w:r>
      <w:r>
        <w:rPr>
          <w:rFonts w:ascii="Cambria" w:hAnsi="Cambria"/>
          <w:bCs/>
        </w:rPr>
        <w:t xml:space="preserve">met de huisarts </w:t>
      </w:r>
      <w:r w:rsidRPr="00280D45">
        <w:rPr>
          <w:rFonts w:ascii="Cambria" w:hAnsi="Cambria"/>
          <w:bCs/>
        </w:rPr>
        <w:t>w</w:t>
      </w:r>
      <w:r>
        <w:rPr>
          <w:rFonts w:ascii="Cambria" w:hAnsi="Cambria"/>
          <w:bCs/>
        </w:rPr>
        <w:t>é</w:t>
      </w:r>
      <w:r w:rsidRPr="00280D45">
        <w:rPr>
          <w:rFonts w:ascii="Cambria" w:hAnsi="Cambria"/>
          <w:bCs/>
        </w:rPr>
        <w:t>l en de andere groep niet</w:t>
      </w:r>
      <w:r>
        <w:rPr>
          <w:rFonts w:ascii="Cambria" w:hAnsi="Cambria"/>
          <w:bCs/>
        </w:rPr>
        <w:t xml:space="preserve">. </w:t>
      </w:r>
      <w:r w:rsidR="00860567">
        <w:rPr>
          <w:rFonts w:ascii="Cambria" w:hAnsi="Cambria"/>
          <w:bCs/>
        </w:rPr>
        <w:t>Hierna</w:t>
      </w:r>
      <w:r>
        <w:rPr>
          <w:rFonts w:ascii="Cambria" w:hAnsi="Cambria"/>
          <w:bCs/>
        </w:rPr>
        <w:t xml:space="preserve"> kunnen we bekijken of er</w:t>
      </w:r>
      <w:r w:rsidR="00860567">
        <w:rPr>
          <w:rFonts w:ascii="Cambria" w:hAnsi="Cambria"/>
          <w:bCs/>
        </w:rPr>
        <w:t xml:space="preserve"> </w:t>
      </w:r>
      <w:r>
        <w:rPr>
          <w:rFonts w:ascii="Cambria" w:hAnsi="Cambria"/>
          <w:bCs/>
        </w:rPr>
        <w:t xml:space="preserve">verschil </w:t>
      </w:r>
      <w:r w:rsidR="00906A3A">
        <w:rPr>
          <w:rFonts w:ascii="Cambria" w:hAnsi="Cambria"/>
          <w:bCs/>
        </w:rPr>
        <w:t xml:space="preserve">is </w:t>
      </w:r>
      <w:r w:rsidR="00860567">
        <w:rPr>
          <w:rFonts w:ascii="Cambria" w:hAnsi="Cambria"/>
          <w:bCs/>
        </w:rPr>
        <w:t>tussen de groepen</w:t>
      </w:r>
      <w:r>
        <w:rPr>
          <w:rFonts w:ascii="Cambria" w:hAnsi="Cambria"/>
          <w:bCs/>
        </w:rPr>
        <w:t xml:space="preserve">. </w:t>
      </w:r>
      <w:r w:rsidRPr="0038480C">
        <w:rPr>
          <w:rFonts w:ascii="Cambria" w:hAnsi="Cambria"/>
          <w:bCs/>
        </w:rPr>
        <w:t xml:space="preserve">Het doel is </w:t>
      </w:r>
      <w:r w:rsidRPr="00776C58">
        <w:rPr>
          <w:rFonts w:ascii="Cambria" w:hAnsi="Cambria"/>
          <w:bCs/>
        </w:rPr>
        <w:t xml:space="preserve">dus </w:t>
      </w:r>
      <w:r w:rsidRPr="0038480C">
        <w:rPr>
          <w:rFonts w:ascii="Cambria" w:hAnsi="Cambria"/>
          <w:bCs/>
        </w:rPr>
        <w:t xml:space="preserve">om de zorg </w:t>
      </w:r>
      <w:r>
        <w:rPr>
          <w:rFonts w:ascii="Cambria" w:hAnsi="Cambria"/>
          <w:bCs/>
        </w:rPr>
        <w:t>voor patiënten zoals u</w:t>
      </w:r>
      <w:r w:rsidR="009B1545">
        <w:rPr>
          <w:rFonts w:ascii="Cambria" w:hAnsi="Cambria"/>
          <w:bCs/>
        </w:rPr>
        <w:t>,</w:t>
      </w:r>
      <w:r>
        <w:rPr>
          <w:rFonts w:ascii="Cambria" w:hAnsi="Cambria"/>
          <w:bCs/>
        </w:rPr>
        <w:t xml:space="preserve"> </w:t>
      </w:r>
      <w:r w:rsidRPr="0038480C">
        <w:rPr>
          <w:rFonts w:ascii="Cambria" w:hAnsi="Cambria"/>
          <w:bCs/>
        </w:rPr>
        <w:t>in de toekomst te verbeteren</w:t>
      </w:r>
      <w:r>
        <w:rPr>
          <w:rFonts w:ascii="Cambria" w:hAnsi="Cambria"/>
          <w:bCs/>
        </w:rPr>
        <w:t>.</w:t>
      </w:r>
    </w:p>
    <w:p w:rsidR="00A1297B" w:rsidRDefault="00A1297B" w:rsidP="00326803">
      <w:pPr>
        <w:spacing w:after="0" w:line="320" w:lineRule="exact"/>
        <w:rPr>
          <w:rFonts w:ascii="Cambria" w:hAnsi="Cambria"/>
          <w:b/>
          <w:bCs/>
        </w:rPr>
      </w:pPr>
    </w:p>
    <w:p w:rsidR="00A1297B" w:rsidRPr="00334CE8" w:rsidRDefault="00A1297B" w:rsidP="00326803">
      <w:pPr>
        <w:spacing w:after="0" w:line="320" w:lineRule="exact"/>
        <w:rPr>
          <w:rFonts w:ascii="Cambria" w:hAnsi="Cambria"/>
        </w:rPr>
      </w:pPr>
      <w:r w:rsidRPr="00334CE8">
        <w:rPr>
          <w:rFonts w:ascii="Cambria" w:hAnsi="Cambria"/>
          <w:b/>
          <w:bCs/>
        </w:rPr>
        <w:t xml:space="preserve">Wat </w:t>
      </w:r>
      <w:r>
        <w:rPr>
          <w:rFonts w:ascii="Cambria" w:hAnsi="Cambria"/>
          <w:b/>
          <w:bCs/>
        </w:rPr>
        <w:t>moet u doen als u meedoet met de studie</w:t>
      </w:r>
      <w:r w:rsidRPr="00334CE8">
        <w:rPr>
          <w:rFonts w:ascii="Cambria" w:hAnsi="Cambria"/>
          <w:b/>
          <w:bCs/>
        </w:rPr>
        <w:t>?</w:t>
      </w:r>
    </w:p>
    <w:p w:rsidR="00A1297B" w:rsidRPr="00334CE8" w:rsidRDefault="00A1297B" w:rsidP="00326803">
      <w:pPr>
        <w:numPr>
          <w:ilvl w:val="0"/>
          <w:numId w:val="19"/>
        </w:numPr>
        <w:spacing w:after="0" w:line="320" w:lineRule="exact"/>
        <w:rPr>
          <w:rFonts w:ascii="Cambria" w:hAnsi="Cambria"/>
        </w:rPr>
      </w:pPr>
      <w:r>
        <w:rPr>
          <w:rFonts w:ascii="Cambria" w:hAnsi="Cambria"/>
        </w:rPr>
        <w:t>De helft van de patiënten krijgt een (</w:t>
      </w:r>
      <w:r w:rsidRPr="00334CE8">
        <w:rPr>
          <w:rFonts w:ascii="Cambria" w:hAnsi="Cambria"/>
        </w:rPr>
        <w:t>extra</w:t>
      </w:r>
      <w:r>
        <w:rPr>
          <w:rFonts w:ascii="Cambria" w:hAnsi="Cambria"/>
        </w:rPr>
        <w:t>) gesprek met hun huisarts. Dat gesprek gaat</w:t>
      </w:r>
      <w:r w:rsidRPr="00334CE8">
        <w:rPr>
          <w:rFonts w:ascii="Cambria" w:hAnsi="Cambria"/>
        </w:rPr>
        <w:t xml:space="preserve"> over welke doelen van de behandeling </w:t>
      </w:r>
      <w:r>
        <w:rPr>
          <w:rFonts w:ascii="Cambria" w:hAnsi="Cambria"/>
        </w:rPr>
        <w:t>de patiënt het belangrijkst vindt</w:t>
      </w:r>
      <w:r w:rsidRPr="00334CE8">
        <w:rPr>
          <w:rFonts w:ascii="Cambria" w:hAnsi="Cambria"/>
        </w:rPr>
        <w:t>.</w:t>
      </w:r>
    </w:p>
    <w:p w:rsidR="00A1297B" w:rsidRPr="00334CE8" w:rsidRDefault="00A1297B" w:rsidP="00326803">
      <w:pPr>
        <w:numPr>
          <w:ilvl w:val="0"/>
          <w:numId w:val="19"/>
        </w:numPr>
        <w:spacing w:after="0" w:line="320" w:lineRule="exact"/>
        <w:rPr>
          <w:rFonts w:ascii="Cambria" w:hAnsi="Cambria"/>
        </w:rPr>
      </w:pPr>
      <w:r>
        <w:rPr>
          <w:rFonts w:ascii="Cambria" w:hAnsi="Cambria"/>
        </w:rPr>
        <w:t xml:space="preserve">Iedereen die meedoet, vult een paar </w:t>
      </w:r>
      <w:r w:rsidRPr="00334CE8">
        <w:rPr>
          <w:rFonts w:ascii="Cambria" w:hAnsi="Cambria"/>
        </w:rPr>
        <w:t xml:space="preserve">vragenlijsten </w:t>
      </w:r>
      <w:r>
        <w:rPr>
          <w:rFonts w:ascii="Cambria" w:hAnsi="Cambria"/>
        </w:rPr>
        <w:t xml:space="preserve">in. </w:t>
      </w:r>
      <w:r w:rsidR="00860567">
        <w:rPr>
          <w:rFonts w:ascii="Cambria" w:hAnsi="Cambria"/>
        </w:rPr>
        <w:t>Di</w:t>
      </w:r>
      <w:r>
        <w:rPr>
          <w:rFonts w:ascii="Cambria" w:hAnsi="Cambria"/>
        </w:rPr>
        <w:t>t duurt ongeveer 15 minuten</w:t>
      </w:r>
      <w:r w:rsidRPr="00334CE8">
        <w:rPr>
          <w:rFonts w:ascii="Cambria" w:hAnsi="Cambria"/>
        </w:rPr>
        <w:t>.</w:t>
      </w:r>
    </w:p>
    <w:p w:rsidR="00A1297B" w:rsidRDefault="00A1297B" w:rsidP="00326803">
      <w:pPr>
        <w:spacing w:after="0" w:line="320" w:lineRule="exact"/>
        <w:rPr>
          <w:rFonts w:ascii="Cambria" w:hAnsi="Cambria"/>
          <w:bCs/>
        </w:rPr>
      </w:pPr>
    </w:p>
    <w:p w:rsidR="000F4393" w:rsidRDefault="00A1297B" w:rsidP="000F4393">
      <w:pPr>
        <w:spacing w:after="0" w:line="320" w:lineRule="exact"/>
        <w:rPr>
          <w:rFonts w:ascii="Cambria" w:hAnsi="Cambria"/>
          <w:bCs/>
        </w:rPr>
      </w:pPr>
      <w:r>
        <w:rPr>
          <w:rFonts w:ascii="Cambria" w:hAnsi="Cambria"/>
          <w:bCs/>
        </w:rPr>
        <w:t>We weten dat u en uw naasten op dit moment een heftige periode doormaken. Dat we u toch vragen om</w:t>
      </w:r>
      <w:r w:rsidR="009B1545">
        <w:rPr>
          <w:rFonts w:ascii="Cambria" w:hAnsi="Cambria"/>
          <w:bCs/>
        </w:rPr>
        <w:t xml:space="preserve"> mee te doen aan </w:t>
      </w:r>
      <w:r w:rsidR="00743407">
        <w:rPr>
          <w:rFonts w:ascii="Cambria" w:hAnsi="Cambria"/>
          <w:bCs/>
        </w:rPr>
        <w:t>deze studie</w:t>
      </w:r>
      <w:r w:rsidR="009B1545">
        <w:rPr>
          <w:rFonts w:ascii="Cambria" w:hAnsi="Cambria"/>
          <w:bCs/>
        </w:rPr>
        <w:t xml:space="preserve">, </w:t>
      </w:r>
      <w:r>
        <w:rPr>
          <w:rFonts w:ascii="Cambria" w:hAnsi="Cambria"/>
          <w:bCs/>
        </w:rPr>
        <w:t>is omda</w:t>
      </w:r>
      <w:r w:rsidR="000F4393">
        <w:rPr>
          <w:rFonts w:ascii="Cambria" w:hAnsi="Cambria"/>
          <w:bCs/>
        </w:rPr>
        <w:t>t we de zorg willen verbeteren.</w:t>
      </w:r>
    </w:p>
    <w:p w:rsidR="00A1297B" w:rsidRPr="009B1545" w:rsidRDefault="000F4393" w:rsidP="000F4393">
      <w:pPr>
        <w:spacing w:after="0" w:line="320" w:lineRule="exact"/>
        <w:jc w:val="center"/>
        <w:rPr>
          <w:rFonts w:ascii="Cambria" w:hAnsi="Cambria"/>
          <w:bCs/>
        </w:rPr>
      </w:pPr>
      <w:r>
        <w:rPr>
          <w:rFonts w:ascii="Cambria" w:hAnsi="Cambria"/>
          <w:bCs/>
        </w:rPr>
        <w:br/>
      </w:r>
      <w:r>
        <w:rPr>
          <w:rFonts w:ascii="Cambria" w:hAnsi="Cambria"/>
          <w:bCs/>
        </w:rPr>
        <w:br/>
      </w:r>
      <w:r w:rsidR="00A1297B" w:rsidRPr="0038480C">
        <w:rPr>
          <w:rFonts w:ascii="Cambria" w:hAnsi="Cambria"/>
          <w:b/>
          <w:bCs/>
        </w:rPr>
        <w:t xml:space="preserve">Om te ontdekken wat patiënten belangrijk vinden, </w:t>
      </w:r>
      <w:r>
        <w:rPr>
          <w:rFonts w:ascii="Cambria" w:hAnsi="Cambria"/>
          <w:b/>
          <w:bCs/>
        </w:rPr>
        <w:br/>
      </w:r>
      <w:r w:rsidR="00A1297B" w:rsidRPr="0038480C">
        <w:rPr>
          <w:rFonts w:ascii="Cambria" w:hAnsi="Cambria"/>
          <w:b/>
          <w:bCs/>
        </w:rPr>
        <w:t xml:space="preserve">hopen we dat u </w:t>
      </w:r>
      <w:r w:rsidR="00A1297B">
        <w:rPr>
          <w:rFonts w:ascii="Cambria" w:hAnsi="Cambria"/>
          <w:b/>
          <w:bCs/>
        </w:rPr>
        <w:t>mee wilt doen.</w:t>
      </w:r>
    </w:p>
    <w:p w:rsidR="00A1297B" w:rsidRPr="00E759CE" w:rsidRDefault="00A1297B" w:rsidP="00326803">
      <w:pPr>
        <w:spacing w:after="0" w:line="320" w:lineRule="exact"/>
        <w:rPr>
          <w:rFonts w:ascii="Cambria" w:hAnsi="Cambria"/>
          <w:b/>
        </w:rPr>
      </w:pPr>
    </w:p>
    <w:p w:rsidR="00A1297B" w:rsidRDefault="00A1297B" w:rsidP="000502CD">
      <w:pPr>
        <w:spacing w:after="0"/>
        <w:ind w:right="-1"/>
        <w:rPr>
          <w:rFonts w:ascii="Cambria" w:hAnsi="Cambria"/>
          <w:b/>
        </w:rPr>
      </w:pPr>
      <w:r>
        <w:rPr>
          <w:rFonts w:ascii="Cambria" w:hAnsi="Cambria"/>
          <w:b/>
        </w:rPr>
        <w:br w:type="page"/>
      </w:r>
      <w:r w:rsidR="00AB2DEB">
        <w:rPr>
          <w:rFonts w:ascii="Cambria" w:hAnsi="Cambria"/>
          <w:b/>
          <w:bCs/>
          <w:sz w:val="28"/>
        </w:rPr>
        <w:lastRenderedPageBreak/>
        <w:t>Praktische informatie</w:t>
      </w:r>
    </w:p>
    <w:p w:rsidR="00A1297B" w:rsidRDefault="00A1297B" w:rsidP="000502CD">
      <w:pPr>
        <w:spacing w:after="0"/>
        <w:ind w:right="-1"/>
        <w:rPr>
          <w:rFonts w:ascii="Cambria" w:hAnsi="Cambria"/>
          <w:b/>
        </w:rPr>
      </w:pPr>
    </w:p>
    <w:p w:rsidR="00A1297B" w:rsidRPr="00932417" w:rsidRDefault="00A1297B" w:rsidP="000502CD">
      <w:pPr>
        <w:spacing w:after="0"/>
        <w:ind w:right="-1"/>
        <w:rPr>
          <w:rFonts w:ascii="Cambria" w:hAnsi="Cambria"/>
          <w:b/>
        </w:rPr>
      </w:pPr>
      <w:r>
        <w:rPr>
          <w:rFonts w:ascii="Cambria" w:hAnsi="Cambria"/>
          <w:b/>
        </w:rPr>
        <w:t>De organisatie</w:t>
      </w:r>
    </w:p>
    <w:p w:rsidR="00A1297B" w:rsidRPr="00E759CE" w:rsidRDefault="00A1297B" w:rsidP="000502CD">
      <w:pPr>
        <w:spacing w:after="0"/>
        <w:ind w:right="-1"/>
        <w:rPr>
          <w:rFonts w:ascii="Cambria" w:hAnsi="Cambria"/>
        </w:rPr>
      </w:pPr>
      <w:r>
        <w:rPr>
          <w:rFonts w:ascii="Cambria" w:hAnsi="Cambria"/>
        </w:rPr>
        <w:t>De OPTion-studie is opgezet door de</w:t>
      </w:r>
      <w:r w:rsidRPr="00E759CE">
        <w:rPr>
          <w:rFonts w:ascii="Cambria" w:hAnsi="Cambria"/>
        </w:rPr>
        <w:t xml:space="preserve"> afdeling Huisartsgeneeskunde van het UMCG in samenwerking met verschillende </w:t>
      </w:r>
      <w:r>
        <w:rPr>
          <w:rFonts w:ascii="Cambria" w:hAnsi="Cambria"/>
        </w:rPr>
        <w:t>ziekenhuizen</w:t>
      </w:r>
      <w:r w:rsidRPr="00E759CE">
        <w:rPr>
          <w:rFonts w:ascii="Cambria" w:hAnsi="Cambria"/>
        </w:rPr>
        <w:t xml:space="preserve">. </w:t>
      </w:r>
      <w:r w:rsidR="00743407">
        <w:rPr>
          <w:rFonts w:ascii="Cambria" w:hAnsi="Cambria"/>
        </w:rPr>
        <w:t>De studie</w:t>
      </w:r>
      <w:r w:rsidRPr="00E759CE">
        <w:rPr>
          <w:rFonts w:ascii="Cambria" w:hAnsi="Cambria"/>
        </w:rPr>
        <w:t xml:space="preserve"> is gesubsidie</w:t>
      </w:r>
      <w:r>
        <w:rPr>
          <w:rFonts w:ascii="Cambria" w:hAnsi="Cambria"/>
        </w:rPr>
        <w:t>erd door KWF kankerbestrijding.</w:t>
      </w:r>
    </w:p>
    <w:p w:rsidR="00A1297B" w:rsidRDefault="00A1297B" w:rsidP="000502CD">
      <w:pPr>
        <w:spacing w:after="0"/>
        <w:ind w:right="-1"/>
        <w:rPr>
          <w:rFonts w:ascii="Cambria" w:hAnsi="Cambria"/>
          <w:b/>
        </w:rPr>
      </w:pPr>
    </w:p>
    <w:p w:rsidR="00A1297B" w:rsidRPr="00E759CE" w:rsidRDefault="00A1297B" w:rsidP="000502CD">
      <w:pPr>
        <w:spacing w:after="0"/>
        <w:ind w:right="-1"/>
        <w:rPr>
          <w:rFonts w:ascii="Cambria" w:hAnsi="Cambria"/>
          <w:b/>
        </w:rPr>
      </w:pPr>
      <w:r>
        <w:rPr>
          <w:rFonts w:ascii="Cambria" w:hAnsi="Cambria"/>
          <w:b/>
        </w:rPr>
        <w:t>Wie kan meedoen</w:t>
      </w:r>
    </w:p>
    <w:p w:rsidR="00A1297B" w:rsidRPr="00E759CE" w:rsidRDefault="00A1297B" w:rsidP="000502CD">
      <w:pPr>
        <w:spacing w:after="0"/>
        <w:ind w:right="-1"/>
        <w:rPr>
          <w:rFonts w:ascii="Cambria" w:hAnsi="Cambria"/>
        </w:rPr>
      </w:pPr>
      <w:r>
        <w:rPr>
          <w:rFonts w:ascii="Cambria" w:hAnsi="Cambria"/>
        </w:rPr>
        <w:t>De OPTion-studie</w:t>
      </w:r>
      <w:r w:rsidRPr="00E759CE">
        <w:rPr>
          <w:rFonts w:ascii="Cambria" w:hAnsi="Cambria"/>
        </w:rPr>
        <w:t xml:space="preserve"> is </w:t>
      </w:r>
      <w:r w:rsidR="007E0B9D">
        <w:rPr>
          <w:rFonts w:ascii="Cambria" w:hAnsi="Cambria"/>
        </w:rPr>
        <w:t>voor</w:t>
      </w:r>
      <w:r w:rsidRPr="00E759CE">
        <w:rPr>
          <w:rFonts w:ascii="Cambria" w:hAnsi="Cambria"/>
        </w:rPr>
        <w:t xml:space="preserve"> mensen van 70 jaar en ouder </w:t>
      </w:r>
      <w:r w:rsidR="007E0B9D">
        <w:rPr>
          <w:rFonts w:ascii="Cambria" w:hAnsi="Cambria"/>
        </w:rPr>
        <w:t>met</w:t>
      </w:r>
      <w:r w:rsidRPr="00E759CE">
        <w:rPr>
          <w:rFonts w:ascii="Cambria" w:hAnsi="Cambria"/>
        </w:rPr>
        <w:t xml:space="preserve"> een vorm </w:t>
      </w:r>
      <w:r w:rsidR="007E0B9D">
        <w:rPr>
          <w:rFonts w:ascii="Cambria" w:hAnsi="Cambria"/>
        </w:rPr>
        <w:t xml:space="preserve">van </w:t>
      </w:r>
      <w:r w:rsidRPr="00E759CE">
        <w:rPr>
          <w:rFonts w:ascii="Cambria" w:hAnsi="Cambria"/>
        </w:rPr>
        <w:t xml:space="preserve">kanker </w:t>
      </w:r>
      <w:r>
        <w:rPr>
          <w:rFonts w:ascii="Cambria" w:hAnsi="Cambria"/>
        </w:rPr>
        <w:t>die niet meer te genezen is. Dat betekent niet altijd dat iemand snel zal overlijden, maar wel dat de ziekte niet meer weg zal gaan</w:t>
      </w:r>
      <w:r w:rsidRPr="00E759CE">
        <w:rPr>
          <w:rFonts w:ascii="Cambria" w:hAnsi="Cambria"/>
        </w:rPr>
        <w:t xml:space="preserve">. </w:t>
      </w:r>
      <w:r>
        <w:rPr>
          <w:rFonts w:ascii="Cambria" w:hAnsi="Cambria"/>
        </w:rPr>
        <w:t xml:space="preserve">Soms is nog niet helemaal zeker wat voor ziekte iemand heeft. Uw specialist beslist dan of u </w:t>
      </w:r>
      <w:r w:rsidR="007E0B9D">
        <w:rPr>
          <w:rFonts w:ascii="Cambria" w:hAnsi="Cambria"/>
        </w:rPr>
        <w:t xml:space="preserve">mee </w:t>
      </w:r>
      <w:r w:rsidR="0021195A">
        <w:rPr>
          <w:rFonts w:ascii="Cambria" w:hAnsi="Cambria"/>
        </w:rPr>
        <w:t xml:space="preserve">kunt </w:t>
      </w:r>
      <w:r w:rsidR="007E0B9D">
        <w:rPr>
          <w:rFonts w:ascii="Cambria" w:hAnsi="Cambria"/>
        </w:rPr>
        <w:t>doen</w:t>
      </w:r>
      <w:r w:rsidRPr="00E759CE">
        <w:rPr>
          <w:rFonts w:ascii="Cambria" w:hAnsi="Cambria"/>
        </w:rPr>
        <w:t xml:space="preserve">. </w:t>
      </w:r>
    </w:p>
    <w:p w:rsidR="00A1297B" w:rsidRPr="00E759CE" w:rsidRDefault="00A1297B" w:rsidP="000502CD">
      <w:pPr>
        <w:spacing w:after="0"/>
        <w:ind w:right="-1"/>
        <w:rPr>
          <w:rFonts w:ascii="Cambria" w:hAnsi="Cambria"/>
        </w:rPr>
      </w:pPr>
    </w:p>
    <w:p w:rsidR="00A1297B" w:rsidRPr="00E759CE" w:rsidRDefault="00906A3A" w:rsidP="000502CD">
      <w:pPr>
        <w:spacing w:after="0"/>
        <w:ind w:right="-1"/>
        <w:rPr>
          <w:rFonts w:ascii="Cambria" w:hAnsi="Cambria"/>
          <w:b/>
        </w:rPr>
      </w:pPr>
      <w:r>
        <w:rPr>
          <w:rFonts w:ascii="Cambria" w:hAnsi="Cambria"/>
          <w:b/>
        </w:rPr>
        <w:t>Indeling in groepen</w:t>
      </w:r>
    </w:p>
    <w:p w:rsidR="00A1297B" w:rsidRDefault="00A1297B" w:rsidP="000502CD">
      <w:pPr>
        <w:spacing w:after="0"/>
        <w:ind w:right="-1"/>
        <w:rPr>
          <w:rFonts w:ascii="Cambria" w:hAnsi="Cambria"/>
        </w:rPr>
      </w:pPr>
      <w:r w:rsidRPr="00E759CE">
        <w:rPr>
          <w:rFonts w:ascii="Cambria" w:hAnsi="Cambria"/>
        </w:rPr>
        <w:t xml:space="preserve">Om goed te kunnen beoordelen of een bepaalde verandering ook echt effect heeft, is het belangrijk om te vergelijken. </w:t>
      </w:r>
      <w:r>
        <w:rPr>
          <w:rFonts w:ascii="Cambria" w:hAnsi="Cambria"/>
        </w:rPr>
        <w:t xml:space="preserve">In de OPTion-studie wordt de groep patiënten die het extra gesprek heeft met de huisarts vergeleken met de groep die zorg krijgt zoals men gewend is. </w:t>
      </w:r>
    </w:p>
    <w:p w:rsidR="00A1297B" w:rsidRPr="00E759CE" w:rsidRDefault="00A1297B" w:rsidP="000502CD">
      <w:pPr>
        <w:spacing w:after="0"/>
        <w:ind w:right="-1"/>
        <w:rPr>
          <w:rFonts w:ascii="Cambria" w:hAnsi="Cambria"/>
        </w:rPr>
      </w:pPr>
      <w:r w:rsidRPr="00E759CE">
        <w:rPr>
          <w:rFonts w:ascii="Cambria" w:hAnsi="Cambria"/>
        </w:rPr>
        <w:t xml:space="preserve">De indeling </w:t>
      </w:r>
      <w:r>
        <w:rPr>
          <w:rFonts w:ascii="Cambria" w:hAnsi="Cambria"/>
        </w:rPr>
        <w:t>in groepen</w:t>
      </w:r>
      <w:r w:rsidRPr="00E759CE">
        <w:rPr>
          <w:rFonts w:ascii="Cambria" w:hAnsi="Cambria"/>
        </w:rPr>
        <w:t xml:space="preserve"> gaat door loting</w:t>
      </w:r>
      <w:r>
        <w:rPr>
          <w:rFonts w:ascii="Cambria" w:hAnsi="Cambria"/>
        </w:rPr>
        <w:t xml:space="preserve"> met behulp van de computer</w:t>
      </w:r>
      <w:r w:rsidRPr="00E759CE">
        <w:rPr>
          <w:rFonts w:ascii="Cambria" w:hAnsi="Cambria"/>
        </w:rPr>
        <w:t>.</w:t>
      </w:r>
      <w:r>
        <w:rPr>
          <w:rFonts w:ascii="Cambria" w:hAnsi="Cambria"/>
        </w:rPr>
        <w:t xml:space="preserve"> </w:t>
      </w:r>
      <w:r w:rsidRPr="00E759CE">
        <w:rPr>
          <w:rFonts w:ascii="Cambria" w:hAnsi="Cambria"/>
        </w:rPr>
        <w:t xml:space="preserve">Dit kan door niemand worden beïnvloed: niet door uzelf, niet door uw arts en </w:t>
      </w:r>
      <w:r>
        <w:rPr>
          <w:rFonts w:ascii="Cambria" w:hAnsi="Cambria"/>
        </w:rPr>
        <w:t xml:space="preserve">ook </w:t>
      </w:r>
      <w:r w:rsidRPr="00E759CE">
        <w:rPr>
          <w:rFonts w:ascii="Cambria" w:hAnsi="Cambria"/>
        </w:rPr>
        <w:t>niet door de onderzoeker.</w:t>
      </w:r>
    </w:p>
    <w:p w:rsidR="007E0B9D" w:rsidRDefault="007E0B9D" w:rsidP="000502CD">
      <w:pPr>
        <w:spacing w:after="0"/>
        <w:ind w:right="-1"/>
        <w:rPr>
          <w:rFonts w:ascii="Cambria" w:hAnsi="Cambria"/>
          <w:b/>
        </w:rPr>
      </w:pPr>
    </w:p>
    <w:p w:rsidR="00A1297B" w:rsidRDefault="00A1297B" w:rsidP="000502CD">
      <w:pPr>
        <w:spacing w:after="0"/>
        <w:ind w:right="-1"/>
        <w:rPr>
          <w:rFonts w:ascii="Cambria" w:hAnsi="Cambria"/>
          <w:b/>
        </w:rPr>
      </w:pPr>
      <w:r>
        <w:rPr>
          <w:rFonts w:ascii="Cambria" w:hAnsi="Cambria"/>
          <w:b/>
        </w:rPr>
        <w:t>De huisarts</w:t>
      </w:r>
    </w:p>
    <w:p w:rsidR="00A1297B" w:rsidRDefault="00A1297B" w:rsidP="000502CD">
      <w:pPr>
        <w:spacing w:after="0"/>
        <w:ind w:right="-1"/>
        <w:rPr>
          <w:rFonts w:ascii="Cambria" w:hAnsi="Cambria"/>
        </w:rPr>
      </w:pPr>
      <w:r>
        <w:rPr>
          <w:rFonts w:ascii="Cambria" w:hAnsi="Cambria"/>
        </w:rPr>
        <w:t>Als u wordt ingeloot in de groep die het (extra) gesprek met de huisarts heeft,</w:t>
      </w:r>
      <w:r w:rsidRPr="00E759CE">
        <w:rPr>
          <w:rFonts w:ascii="Cambria" w:hAnsi="Cambria"/>
        </w:rPr>
        <w:t xml:space="preserve"> </w:t>
      </w:r>
      <w:r>
        <w:rPr>
          <w:rFonts w:ascii="Cambria" w:hAnsi="Cambria"/>
        </w:rPr>
        <w:t>nemen wij contact op met uw huisarts. De assistente van de huisarts spreekt met u af wanneer u langskomt in de praktijk of wanneer de huisarts bij u thuis komt.</w:t>
      </w:r>
    </w:p>
    <w:p w:rsidR="00A1297B" w:rsidRDefault="00A1297B" w:rsidP="000502CD">
      <w:pPr>
        <w:spacing w:after="0"/>
        <w:ind w:right="-1"/>
        <w:rPr>
          <w:rFonts w:ascii="Cambria" w:hAnsi="Cambria"/>
          <w:b/>
        </w:rPr>
      </w:pPr>
      <w:r>
        <w:rPr>
          <w:rFonts w:ascii="Cambria" w:hAnsi="Cambria"/>
        </w:rPr>
        <w:t>Als u in de andere groep wordt ingeloot dan krijgt u zorg zoals u gewend</w:t>
      </w:r>
      <w:r w:rsidR="007E0B9D">
        <w:rPr>
          <w:rFonts w:ascii="Cambria" w:hAnsi="Cambria"/>
        </w:rPr>
        <w:t xml:space="preserve"> bent.</w:t>
      </w:r>
    </w:p>
    <w:p w:rsidR="00A1297B" w:rsidRPr="00010272" w:rsidRDefault="00A1297B" w:rsidP="000502CD">
      <w:pPr>
        <w:spacing w:after="0"/>
        <w:ind w:right="-1"/>
        <w:rPr>
          <w:rFonts w:ascii="Cambria" w:hAnsi="Cambria"/>
          <w:b/>
          <w:sz w:val="28"/>
          <w:szCs w:val="28"/>
        </w:rPr>
      </w:pPr>
    </w:p>
    <w:p w:rsidR="00010272" w:rsidRDefault="00010272" w:rsidP="000502CD">
      <w:pPr>
        <w:spacing w:after="0"/>
        <w:ind w:right="-1"/>
        <w:rPr>
          <w:rFonts w:ascii="Cambria" w:hAnsi="Cambria"/>
          <w:b/>
        </w:rPr>
      </w:pPr>
    </w:p>
    <w:p w:rsidR="00A1297B" w:rsidRPr="00930FA8" w:rsidRDefault="00A1297B" w:rsidP="000502CD">
      <w:pPr>
        <w:spacing w:after="0"/>
        <w:ind w:right="-1"/>
        <w:rPr>
          <w:rFonts w:ascii="Cambria" w:hAnsi="Cambria"/>
          <w:b/>
        </w:rPr>
      </w:pPr>
      <w:r w:rsidRPr="00930FA8">
        <w:rPr>
          <w:rFonts w:ascii="Cambria" w:hAnsi="Cambria"/>
          <w:b/>
        </w:rPr>
        <w:t xml:space="preserve">De </w:t>
      </w:r>
      <w:r>
        <w:rPr>
          <w:rFonts w:ascii="Cambria" w:hAnsi="Cambria"/>
          <w:b/>
        </w:rPr>
        <w:t>vragenlijsten</w:t>
      </w:r>
    </w:p>
    <w:p w:rsidR="00A1297B" w:rsidRDefault="00A1297B" w:rsidP="000502CD">
      <w:pPr>
        <w:spacing w:after="0"/>
        <w:ind w:right="-1"/>
        <w:rPr>
          <w:rFonts w:ascii="Cambria" w:hAnsi="Cambria"/>
        </w:rPr>
      </w:pPr>
      <w:r w:rsidRPr="00E759CE">
        <w:rPr>
          <w:rFonts w:ascii="Cambria" w:hAnsi="Cambria"/>
        </w:rPr>
        <w:t xml:space="preserve">We vragen iedereen die meedoet </w:t>
      </w:r>
      <w:r w:rsidR="00860567">
        <w:rPr>
          <w:rFonts w:ascii="Cambria" w:hAnsi="Cambria"/>
        </w:rPr>
        <w:t xml:space="preserve"> </w:t>
      </w:r>
      <w:r w:rsidRPr="00E759CE">
        <w:rPr>
          <w:rFonts w:ascii="Cambria" w:hAnsi="Cambria"/>
        </w:rPr>
        <w:t xml:space="preserve">aan </w:t>
      </w:r>
      <w:r>
        <w:rPr>
          <w:rFonts w:ascii="Cambria" w:hAnsi="Cambria"/>
        </w:rPr>
        <w:t>de OPTion-studie</w:t>
      </w:r>
      <w:r w:rsidRPr="00E759CE">
        <w:rPr>
          <w:rFonts w:ascii="Cambria" w:hAnsi="Cambria"/>
        </w:rPr>
        <w:t xml:space="preserve"> </w:t>
      </w:r>
      <w:r w:rsidR="00860567">
        <w:rPr>
          <w:rFonts w:ascii="Cambria" w:hAnsi="Cambria"/>
        </w:rPr>
        <w:t xml:space="preserve">(allebei de groepen) </w:t>
      </w:r>
      <w:r w:rsidRPr="00E759CE">
        <w:rPr>
          <w:rFonts w:ascii="Cambria" w:hAnsi="Cambria"/>
        </w:rPr>
        <w:t xml:space="preserve">om vier vragenlijsten in te vullen. De vragenlijsten gaan over </w:t>
      </w:r>
      <w:r w:rsidR="00906A3A">
        <w:rPr>
          <w:rFonts w:ascii="Cambria" w:hAnsi="Cambria"/>
        </w:rPr>
        <w:t xml:space="preserve">angst, depressie, </w:t>
      </w:r>
      <w:r w:rsidR="00906A3A" w:rsidRPr="00E759CE">
        <w:rPr>
          <w:rFonts w:ascii="Cambria" w:hAnsi="Cambria"/>
        </w:rPr>
        <w:t xml:space="preserve">moeheid </w:t>
      </w:r>
      <w:r w:rsidR="00906A3A">
        <w:rPr>
          <w:rFonts w:ascii="Cambria" w:hAnsi="Cambria"/>
        </w:rPr>
        <w:t xml:space="preserve">en het </w:t>
      </w:r>
      <w:r w:rsidRPr="00E759CE">
        <w:rPr>
          <w:rFonts w:ascii="Cambria" w:hAnsi="Cambria"/>
        </w:rPr>
        <w:t xml:space="preserve">vertrouwen in het vermogen om mee te beslissen. </w:t>
      </w:r>
      <w:r w:rsidR="00860567">
        <w:rPr>
          <w:rFonts w:ascii="Cambria" w:hAnsi="Cambria"/>
        </w:rPr>
        <w:t>Di</w:t>
      </w:r>
      <w:r>
        <w:rPr>
          <w:rFonts w:ascii="Cambria" w:hAnsi="Cambria"/>
        </w:rPr>
        <w:t>t duurt ongeveer 15 minuten.</w:t>
      </w:r>
    </w:p>
    <w:p w:rsidR="007E0B9D" w:rsidRDefault="007E0B9D" w:rsidP="007E0B9D">
      <w:pPr>
        <w:spacing w:after="0"/>
        <w:ind w:right="-1"/>
        <w:rPr>
          <w:rFonts w:ascii="Cambria" w:hAnsi="Cambria"/>
        </w:rPr>
      </w:pPr>
      <w:r>
        <w:rPr>
          <w:rFonts w:ascii="Cambria" w:hAnsi="Cambria"/>
        </w:rPr>
        <w:t>U vult de vragenlijsten in na de eerst</w:t>
      </w:r>
      <w:r w:rsidRPr="00E759CE">
        <w:rPr>
          <w:rFonts w:ascii="Cambria" w:hAnsi="Cambria"/>
        </w:rPr>
        <w:t xml:space="preserve">volgende afspraak in het ziekenhuis. Tijdens deze afspraak zult u een </w:t>
      </w:r>
      <w:bookmarkStart w:id="0" w:name="_GoBack"/>
      <w:r w:rsidRPr="00E759CE">
        <w:rPr>
          <w:rFonts w:ascii="Cambria" w:hAnsi="Cambria"/>
        </w:rPr>
        <w:t>behandel</w:t>
      </w:r>
      <w:bookmarkEnd w:id="0"/>
      <w:r w:rsidRPr="00E759CE">
        <w:rPr>
          <w:rFonts w:ascii="Cambria" w:hAnsi="Cambria"/>
        </w:rPr>
        <w:t xml:space="preserve">plan bespreken met uw specialist. </w:t>
      </w:r>
    </w:p>
    <w:p w:rsidR="00A1297B" w:rsidRDefault="00A1297B" w:rsidP="000502CD">
      <w:pPr>
        <w:spacing w:after="0"/>
        <w:ind w:right="-1"/>
        <w:rPr>
          <w:rFonts w:ascii="Cambria" w:hAnsi="Cambria"/>
        </w:rPr>
      </w:pPr>
    </w:p>
    <w:p w:rsidR="00A1297B" w:rsidRPr="00E759CE" w:rsidRDefault="00A1297B" w:rsidP="000502CD">
      <w:pPr>
        <w:spacing w:after="0"/>
        <w:ind w:right="-1"/>
        <w:rPr>
          <w:rFonts w:ascii="Cambria" w:hAnsi="Cambria"/>
        </w:rPr>
      </w:pPr>
      <w:r w:rsidRPr="00E759CE">
        <w:rPr>
          <w:rFonts w:ascii="Cambria" w:hAnsi="Cambria"/>
        </w:rPr>
        <w:t xml:space="preserve">De onderzoekers verzamelen ook informatie uit </w:t>
      </w:r>
      <w:r w:rsidR="0021195A">
        <w:rPr>
          <w:rFonts w:ascii="Cambria" w:hAnsi="Cambria"/>
        </w:rPr>
        <w:t>uw medisch</w:t>
      </w:r>
      <w:r w:rsidR="0021195A" w:rsidRPr="00E759CE">
        <w:rPr>
          <w:rFonts w:ascii="Cambria" w:hAnsi="Cambria"/>
        </w:rPr>
        <w:t xml:space="preserve"> </w:t>
      </w:r>
      <w:r w:rsidRPr="00E759CE">
        <w:rPr>
          <w:rFonts w:ascii="Cambria" w:hAnsi="Cambria"/>
        </w:rPr>
        <w:t>dossier: informatie over de ziekte, de behandeling en over uw algemene gezondheid. Hier hoeft u zelf niets voor te doen.</w:t>
      </w:r>
    </w:p>
    <w:p w:rsidR="00A1297B" w:rsidRDefault="00A1297B" w:rsidP="000502CD">
      <w:pPr>
        <w:spacing w:after="0"/>
        <w:ind w:right="-1"/>
        <w:rPr>
          <w:rFonts w:ascii="Cambria" w:hAnsi="Cambria"/>
          <w:b/>
        </w:rPr>
      </w:pPr>
    </w:p>
    <w:p w:rsidR="007E0B9D" w:rsidRPr="00E759CE" w:rsidRDefault="007E0B9D" w:rsidP="007E0B9D">
      <w:pPr>
        <w:spacing w:after="0"/>
        <w:ind w:right="-1"/>
        <w:rPr>
          <w:rFonts w:ascii="Cambria" w:hAnsi="Cambria"/>
          <w:b/>
        </w:rPr>
      </w:pPr>
      <w:r>
        <w:rPr>
          <w:rFonts w:ascii="Cambria" w:hAnsi="Cambria"/>
          <w:b/>
        </w:rPr>
        <w:t xml:space="preserve">Hoe lang duurt </w:t>
      </w:r>
      <w:r w:rsidR="00743407">
        <w:rPr>
          <w:rFonts w:ascii="Cambria" w:hAnsi="Cambria"/>
          <w:b/>
        </w:rPr>
        <w:t>de studie</w:t>
      </w:r>
      <w:r>
        <w:rPr>
          <w:rFonts w:ascii="Cambria" w:hAnsi="Cambria"/>
          <w:b/>
        </w:rPr>
        <w:t>?</w:t>
      </w:r>
    </w:p>
    <w:p w:rsidR="007E0B9D" w:rsidRDefault="00AB2DEB" w:rsidP="007E0B9D">
      <w:pPr>
        <w:pStyle w:val="ListParagraph"/>
        <w:spacing w:after="0"/>
        <w:ind w:left="0" w:right="-1"/>
        <w:rPr>
          <w:rFonts w:ascii="Cambria" w:hAnsi="Cambria"/>
          <w:b/>
        </w:rPr>
      </w:pPr>
      <w:r>
        <w:rPr>
          <w:rFonts w:ascii="Cambria" w:hAnsi="Cambria"/>
        </w:rPr>
        <w:t>Voor p</w:t>
      </w:r>
      <w:r w:rsidR="007E0B9D">
        <w:rPr>
          <w:rFonts w:ascii="Cambria" w:hAnsi="Cambria"/>
        </w:rPr>
        <w:t xml:space="preserve">atiënten die het gesprek met de huisarts hebben </w:t>
      </w:r>
      <w:r>
        <w:rPr>
          <w:rFonts w:ascii="Cambria" w:hAnsi="Cambria"/>
        </w:rPr>
        <w:t xml:space="preserve">duurt </w:t>
      </w:r>
      <w:r w:rsidR="00743407">
        <w:rPr>
          <w:rFonts w:ascii="Cambria" w:hAnsi="Cambria"/>
        </w:rPr>
        <w:t>de studie</w:t>
      </w:r>
      <w:r>
        <w:rPr>
          <w:rFonts w:ascii="Cambria" w:hAnsi="Cambria"/>
        </w:rPr>
        <w:t xml:space="preserve"> zes maanden</w:t>
      </w:r>
      <w:r w:rsidR="007E0B9D" w:rsidRPr="00860567">
        <w:rPr>
          <w:rFonts w:ascii="Cambria" w:hAnsi="Cambria"/>
        </w:rPr>
        <w:t>.</w:t>
      </w:r>
      <w:r w:rsidR="007E0B9D">
        <w:rPr>
          <w:rFonts w:ascii="Cambria" w:hAnsi="Cambria"/>
        </w:rPr>
        <w:t xml:space="preserve"> </w:t>
      </w:r>
      <w:r>
        <w:rPr>
          <w:rFonts w:ascii="Cambria" w:hAnsi="Cambria"/>
        </w:rPr>
        <w:t xml:space="preserve">In deze periode vullen ze vier keer de vragenlijsten in. </w:t>
      </w:r>
      <w:r w:rsidR="007E0B9D">
        <w:rPr>
          <w:rFonts w:ascii="Cambria" w:hAnsi="Cambria"/>
        </w:rPr>
        <w:t>Patiënten in de andere groep vulle</w:t>
      </w:r>
      <w:r>
        <w:rPr>
          <w:rFonts w:ascii="Cambria" w:hAnsi="Cambria"/>
        </w:rPr>
        <w:t>n eenmalig de vragenlijsten in, direct na het eerstkomende gesprek in het ziekenhuis.</w:t>
      </w:r>
    </w:p>
    <w:p w:rsidR="007E0B9D" w:rsidRDefault="007E0B9D" w:rsidP="007E0B9D">
      <w:pPr>
        <w:spacing w:after="0"/>
        <w:ind w:right="-1"/>
        <w:rPr>
          <w:rFonts w:ascii="Cambria" w:hAnsi="Cambria"/>
          <w:b/>
        </w:rPr>
      </w:pPr>
    </w:p>
    <w:p w:rsidR="00AB2DEB" w:rsidRPr="00E759CE" w:rsidRDefault="00AB2DEB" w:rsidP="00AB2DEB">
      <w:pPr>
        <w:spacing w:after="0"/>
        <w:ind w:right="-1"/>
        <w:rPr>
          <w:rFonts w:ascii="Cambria" w:hAnsi="Cambria"/>
          <w:b/>
        </w:rPr>
      </w:pPr>
      <w:r w:rsidRPr="00E759CE">
        <w:rPr>
          <w:rFonts w:ascii="Cambria" w:hAnsi="Cambria"/>
          <w:b/>
        </w:rPr>
        <w:t>Wat gebeurt er als u niet mee wilt doen of wilt stoppen?</w:t>
      </w:r>
    </w:p>
    <w:p w:rsidR="00AB2DEB" w:rsidRPr="00E759CE" w:rsidRDefault="00AB2DEB" w:rsidP="00AB2DEB">
      <w:pPr>
        <w:spacing w:after="0"/>
        <w:ind w:right="-1"/>
        <w:rPr>
          <w:rFonts w:ascii="Cambria" w:hAnsi="Cambria"/>
        </w:rPr>
      </w:pPr>
      <w:r w:rsidRPr="00E759CE">
        <w:rPr>
          <w:rFonts w:ascii="Cambria" w:hAnsi="Cambria"/>
        </w:rPr>
        <w:t xml:space="preserve">U beslist zelf of u meedoet aan </w:t>
      </w:r>
      <w:r w:rsidR="00743407">
        <w:rPr>
          <w:rFonts w:ascii="Cambria" w:hAnsi="Cambria"/>
        </w:rPr>
        <w:t>de studie</w:t>
      </w:r>
      <w:r w:rsidRPr="00E759CE">
        <w:rPr>
          <w:rFonts w:ascii="Cambria" w:hAnsi="Cambria"/>
        </w:rPr>
        <w:t xml:space="preserve">. Als </w:t>
      </w:r>
      <w:r>
        <w:rPr>
          <w:rFonts w:ascii="Cambria" w:hAnsi="Cambria"/>
        </w:rPr>
        <w:t>u niet mee wilt doen</w:t>
      </w:r>
      <w:r w:rsidRPr="00E759CE">
        <w:rPr>
          <w:rFonts w:ascii="Cambria" w:hAnsi="Cambria"/>
        </w:rPr>
        <w:t xml:space="preserve"> krijgt u gewoon de behandeling die u anders ook zou krijgen. </w:t>
      </w:r>
    </w:p>
    <w:p w:rsidR="00AB2DEB" w:rsidRDefault="00AB2DEB">
      <w:pPr>
        <w:spacing w:after="0" w:line="240" w:lineRule="auto"/>
        <w:rPr>
          <w:rFonts w:ascii="Cambria" w:hAnsi="Cambria"/>
          <w:b/>
        </w:rPr>
      </w:pPr>
      <w:r>
        <w:rPr>
          <w:rFonts w:ascii="Cambria" w:hAnsi="Cambria"/>
          <w:b/>
        </w:rPr>
        <w:br w:type="page"/>
      </w:r>
    </w:p>
    <w:p w:rsidR="00AB2DEB" w:rsidRDefault="00864EB5" w:rsidP="00AB2DEB">
      <w:pPr>
        <w:spacing w:after="0"/>
        <w:ind w:right="-1"/>
        <w:rPr>
          <w:rFonts w:ascii="Cambria" w:hAnsi="Cambria"/>
          <w:b/>
        </w:rPr>
      </w:pPr>
      <w:r w:rsidRPr="00776C58">
        <w:rPr>
          <w:rFonts w:ascii="Cambria" w:hAnsi="Cambria"/>
          <w:b/>
          <w:bCs/>
          <w:sz w:val="28"/>
        </w:rPr>
        <w:lastRenderedPageBreak/>
        <w:t>Achtergrond</w:t>
      </w:r>
      <w:r w:rsidR="00AB2DEB" w:rsidRPr="00776C58">
        <w:rPr>
          <w:rFonts w:ascii="Cambria" w:hAnsi="Cambria"/>
          <w:b/>
          <w:bCs/>
          <w:sz w:val="28"/>
        </w:rPr>
        <w:t>informatie</w:t>
      </w:r>
    </w:p>
    <w:p w:rsidR="00AB2DEB" w:rsidRDefault="00AB2DEB" w:rsidP="00AB2DEB">
      <w:pPr>
        <w:spacing w:after="0"/>
        <w:ind w:right="-1"/>
        <w:rPr>
          <w:rFonts w:ascii="Cambria" w:hAnsi="Cambria"/>
          <w:b/>
        </w:rPr>
      </w:pPr>
    </w:p>
    <w:p w:rsidR="00AB2DEB" w:rsidRPr="00E759CE" w:rsidRDefault="00AB2DEB" w:rsidP="00AB2DEB">
      <w:pPr>
        <w:spacing w:after="0"/>
        <w:ind w:right="-1"/>
        <w:rPr>
          <w:rFonts w:ascii="Cambria" w:hAnsi="Cambria"/>
          <w:b/>
        </w:rPr>
      </w:pPr>
      <w:r>
        <w:rPr>
          <w:rFonts w:ascii="Cambria" w:hAnsi="Cambria"/>
          <w:b/>
        </w:rPr>
        <w:t>Waarom wordt deze studie gedaan?</w:t>
      </w:r>
    </w:p>
    <w:p w:rsidR="00AB2DEB" w:rsidRDefault="00AB2DEB" w:rsidP="00AB2DEB">
      <w:pPr>
        <w:spacing w:after="0"/>
        <w:ind w:right="-1"/>
        <w:rPr>
          <w:rFonts w:ascii="Cambria" w:hAnsi="Cambria"/>
        </w:rPr>
      </w:pPr>
      <w:r w:rsidRPr="00E759CE">
        <w:rPr>
          <w:rFonts w:ascii="Cambria" w:hAnsi="Cambria"/>
        </w:rPr>
        <w:t xml:space="preserve">Uit eerder onderzoek blijkt dat oudere patiënten met kanker het belangrijk vinden om een behandeling te krijgen die zo goed mogelijk aansluit bij hun persoonlijke situatie en voorkeuren. Dit leidt tot minder klachten en een betere kwaliteit van leven. </w:t>
      </w:r>
    </w:p>
    <w:p w:rsidR="00AB2DEB" w:rsidRDefault="00AB2DEB" w:rsidP="00AB2DEB">
      <w:pPr>
        <w:spacing w:after="0"/>
        <w:ind w:right="-1"/>
        <w:rPr>
          <w:rFonts w:ascii="Cambria" w:hAnsi="Cambria"/>
        </w:rPr>
      </w:pPr>
    </w:p>
    <w:p w:rsidR="00AB2DEB" w:rsidRDefault="00AB2DEB" w:rsidP="00AB2DEB">
      <w:pPr>
        <w:spacing w:after="0"/>
        <w:ind w:right="-1"/>
        <w:rPr>
          <w:rFonts w:ascii="Cambria" w:hAnsi="Cambria"/>
          <w:b/>
        </w:rPr>
      </w:pPr>
      <w:r w:rsidRPr="00E759CE">
        <w:rPr>
          <w:rFonts w:ascii="Cambria" w:hAnsi="Cambria"/>
        </w:rPr>
        <w:t>Uit ander onderzoek blijkt dat patiënten het belangrijk vinden dat er een goede samenwerking is tussen de huisarts en het ziekenhuis en dat dit nog beter kan. Het Nederlands Huisartsen Genootschap heeft daarom een plan opgesteld om dit in de toekomst te verbeteren. Een van de onderdelen in dit plan is</w:t>
      </w:r>
      <w:r>
        <w:rPr>
          <w:rFonts w:ascii="Cambria" w:hAnsi="Cambria"/>
        </w:rPr>
        <w:t>,</w:t>
      </w:r>
      <w:r w:rsidRPr="00E759CE">
        <w:rPr>
          <w:rFonts w:ascii="Cambria" w:hAnsi="Cambria"/>
        </w:rPr>
        <w:t xml:space="preserve"> dat de huisarts contact houdt met de patiënt als die in het ziekenhuis wordt onderzocht of wordt b</w:t>
      </w:r>
      <w:r>
        <w:rPr>
          <w:rFonts w:ascii="Cambria" w:hAnsi="Cambria"/>
        </w:rPr>
        <w:t>ehandeld in verband met kanker.</w:t>
      </w:r>
    </w:p>
    <w:p w:rsidR="00AB2DEB" w:rsidRDefault="00AB2DEB" w:rsidP="007E0B9D">
      <w:pPr>
        <w:spacing w:after="0"/>
        <w:ind w:right="-1"/>
        <w:rPr>
          <w:rFonts w:ascii="Cambria" w:hAnsi="Cambria"/>
          <w:b/>
        </w:rPr>
      </w:pPr>
    </w:p>
    <w:p w:rsidR="00AB2DEB" w:rsidRPr="00E759CE" w:rsidRDefault="00AB2DEB" w:rsidP="00AB2DEB">
      <w:pPr>
        <w:spacing w:after="0"/>
        <w:ind w:right="-1"/>
        <w:rPr>
          <w:rFonts w:ascii="Cambria" w:hAnsi="Cambria"/>
          <w:b/>
        </w:rPr>
      </w:pPr>
      <w:r>
        <w:rPr>
          <w:rFonts w:ascii="Cambria" w:hAnsi="Cambria"/>
          <w:b/>
        </w:rPr>
        <w:t>Wat betekent de naam van de studie?</w:t>
      </w:r>
    </w:p>
    <w:p w:rsidR="00AB2DEB" w:rsidRDefault="00AB2DEB" w:rsidP="00AB2DEB">
      <w:pPr>
        <w:spacing w:after="0"/>
        <w:ind w:right="-1"/>
        <w:rPr>
          <w:rFonts w:ascii="Cambria" w:hAnsi="Cambria"/>
        </w:rPr>
      </w:pPr>
      <w:r>
        <w:rPr>
          <w:rFonts w:ascii="Cambria" w:hAnsi="Cambria"/>
        </w:rPr>
        <w:t>Als u in de groep bent geplaatst die een gesprek heeft met de huisarts dan wordt tijdens dat gesprek</w:t>
      </w:r>
      <w:r w:rsidRPr="00E759CE">
        <w:rPr>
          <w:rFonts w:ascii="Cambria" w:hAnsi="Cambria"/>
        </w:rPr>
        <w:t xml:space="preserve"> een kaart</w:t>
      </w:r>
      <w:r>
        <w:rPr>
          <w:rFonts w:ascii="Cambria" w:hAnsi="Cambria"/>
        </w:rPr>
        <w:t xml:space="preserve"> gebruikt. Deze kaart heet</w:t>
      </w:r>
      <w:r w:rsidRPr="00E759CE">
        <w:rPr>
          <w:rFonts w:ascii="Cambria" w:hAnsi="Cambria"/>
        </w:rPr>
        <w:t xml:space="preserve"> OPT (outcome prioritization tool). Daarom heet </w:t>
      </w:r>
      <w:r w:rsidR="00743407">
        <w:rPr>
          <w:rFonts w:ascii="Cambria" w:hAnsi="Cambria"/>
        </w:rPr>
        <w:t>deze studie</w:t>
      </w:r>
      <w:r w:rsidRPr="00E759CE">
        <w:rPr>
          <w:rFonts w:ascii="Cambria" w:hAnsi="Cambria"/>
        </w:rPr>
        <w:t xml:space="preserve"> de </w:t>
      </w:r>
    </w:p>
    <w:p w:rsidR="00AB2DEB" w:rsidRPr="00E759CE" w:rsidRDefault="00AB2DEB" w:rsidP="00AB2DEB">
      <w:pPr>
        <w:spacing w:after="0"/>
        <w:ind w:right="-1"/>
        <w:rPr>
          <w:rFonts w:ascii="Cambria" w:hAnsi="Cambria"/>
        </w:rPr>
      </w:pPr>
      <w:r w:rsidRPr="00E759CE">
        <w:rPr>
          <w:rFonts w:ascii="Cambria" w:hAnsi="Cambria"/>
        </w:rPr>
        <w:t>OPTion-studie. Option is het Engelse woord voor keuzemogelijkheid.</w:t>
      </w:r>
    </w:p>
    <w:p w:rsidR="00AB2DEB" w:rsidRDefault="00AB2DEB" w:rsidP="007E0B9D">
      <w:pPr>
        <w:spacing w:after="0"/>
        <w:ind w:right="-1"/>
        <w:rPr>
          <w:rFonts w:ascii="Cambria" w:hAnsi="Cambria"/>
          <w:b/>
        </w:rPr>
      </w:pPr>
    </w:p>
    <w:p w:rsidR="00A1297B" w:rsidRPr="00E759CE" w:rsidRDefault="00A1297B" w:rsidP="000502CD">
      <w:pPr>
        <w:spacing w:after="0"/>
        <w:ind w:right="-1"/>
        <w:rPr>
          <w:rFonts w:ascii="Cambria" w:hAnsi="Cambria"/>
          <w:b/>
        </w:rPr>
      </w:pPr>
      <w:r w:rsidRPr="00E759CE">
        <w:rPr>
          <w:rFonts w:ascii="Cambria" w:hAnsi="Cambria"/>
          <w:b/>
        </w:rPr>
        <w:t xml:space="preserve">Wat </w:t>
      </w:r>
      <w:r w:rsidR="00AB2DEB">
        <w:rPr>
          <w:rFonts w:ascii="Cambria" w:hAnsi="Cambria"/>
          <w:b/>
        </w:rPr>
        <w:t>doen de onderzoekers</w:t>
      </w:r>
      <w:r w:rsidRPr="00E759CE">
        <w:rPr>
          <w:rFonts w:ascii="Cambria" w:hAnsi="Cambria"/>
          <w:b/>
        </w:rPr>
        <w:t xml:space="preserve"> met de gegevens?</w:t>
      </w:r>
    </w:p>
    <w:p w:rsidR="00A1297B" w:rsidRPr="00E759CE" w:rsidRDefault="00A1297B" w:rsidP="000502CD">
      <w:pPr>
        <w:spacing w:after="0"/>
        <w:ind w:right="-1"/>
        <w:rPr>
          <w:rFonts w:ascii="Cambria" w:hAnsi="Cambria"/>
        </w:rPr>
      </w:pPr>
      <w:r w:rsidRPr="00E759CE">
        <w:rPr>
          <w:rFonts w:ascii="Cambria" w:hAnsi="Cambria"/>
        </w:rPr>
        <w:t xml:space="preserve">De gegevens die de onderzoekers verzamelen komen gecodeerd (anoniem) in een gegevensbestand. Als alle informatie is verzameld, gaan de onderzoekers de gegevens analyseren. Ze </w:t>
      </w:r>
      <w:r w:rsidR="007E0B9D">
        <w:rPr>
          <w:rFonts w:ascii="Cambria" w:hAnsi="Cambria"/>
        </w:rPr>
        <w:t>informeren</w:t>
      </w:r>
      <w:r w:rsidRPr="00E759CE">
        <w:rPr>
          <w:rFonts w:ascii="Cambria" w:hAnsi="Cambria"/>
        </w:rPr>
        <w:t xml:space="preserve"> artsen, andere onderzoekers, het KWF en patiëntenverenigingen </w:t>
      </w:r>
      <w:r w:rsidR="007E0B9D">
        <w:rPr>
          <w:rFonts w:ascii="Cambria" w:hAnsi="Cambria"/>
        </w:rPr>
        <w:t xml:space="preserve">over </w:t>
      </w:r>
      <w:r w:rsidR="00860567" w:rsidRPr="00860567">
        <w:rPr>
          <w:rFonts w:ascii="Cambria" w:hAnsi="Cambria"/>
        </w:rPr>
        <w:t>hun uitkomsten</w:t>
      </w:r>
      <w:r w:rsidRPr="00E759CE">
        <w:rPr>
          <w:rFonts w:ascii="Cambria" w:hAnsi="Cambria"/>
        </w:rPr>
        <w:t xml:space="preserve">. </w:t>
      </w:r>
    </w:p>
    <w:p w:rsidR="00A1297B" w:rsidRDefault="00A1297B" w:rsidP="000502CD">
      <w:pPr>
        <w:spacing w:after="0"/>
        <w:ind w:right="-1"/>
        <w:rPr>
          <w:rFonts w:ascii="Cambria" w:hAnsi="Cambria"/>
        </w:rPr>
      </w:pPr>
    </w:p>
    <w:p w:rsidR="00A1297B" w:rsidRDefault="00A1297B" w:rsidP="00160AC8">
      <w:pPr>
        <w:spacing w:after="0"/>
        <w:ind w:right="-1"/>
        <w:rPr>
          <w:rFonts w:ascii="Cambria" w:hAnsi="Cambria"/>
        </w:rPr>
      </w:pPr>
    </w:p>
    <w:p w:rsidR="00AB2DEB" w:rsidRDefault="00AB2DEB" w:rsidP="00AB2DEB">
      <w:pPr>
        <w:spacing w:after="0"/>
        <w:ind w:right="-1"/>
        <w:rPr>
          <w:rFonts w:ascii="Cambria" w:hAnsi="Cambria"/>
          <w:b/>
        </w:rPr>
      </w:pPr>
      <w:r>
        <w:rPr>
          <w:rFonts w:ascii="Cambria" w:hAnsi="Cambria"/>
          <w:b/>
          <w:bCs/>
          <w:sz w:val="28"/>
        </w:rPr>
        <w:lastRenderedPageBreak/>
        <w:t>Doet u mee?</w:t>
      </w:r>
    </w:p>
    <w:p w:rsidR="00AB2DEB" w:rsidRDefault="00AB2DEB" w:rsidP="000502CD">
      <w:pPr>
        <w:spacing w:after="0"/>
        <w:ind w:right="-1"/>
        <w:rPr>
          <w:rFonts w:ascii="Cambria" w:hAnsi="Cambria"/>
          <w:b/>
        </w:rPr>
      </w:pPr>
    </w:p>
    <w:p w:rsidR="008361E0" w:rsidRPr="008361E0" w:rsidRDefault="008361E0" w:rsidP="000502CD">
      <w:pPr>
        <w:spacing w:after="0"/>
        <w:ind w:right="-1"/>
        <w:rPr>
          <w:rFonts w:ascii="Cambria" w:hAnsi="Cambria"/>
          <w:b/>
        </w:rPr>
      </w:pPr>
      <w:r>
        <w:rPr>
          <w:rFonts w:ascii="Cambria" w:hAnsi="Cambria"/>
          <w:b/>
        </w:rPr>
        <w:t>Wat zijn de voordelen van meedoen?</w:t>
      </w:r>
    </w:p>
    <w:p w:rsidR="00AB2DEB" w:rsidRDefault="00AB2DEB" w:rsidP="00AB2DEB">
      <w:pPr>
        <w:spacing w:after="0"/>
        <w:ind w:right="-1"/>
        <w:rPr>
          <w:rFonts w:ascii="Cambria" w:hAnsi="Cambria"/>
        </w:rPr>
      </w:pPr>
      <w:r>
        <w:rPr>
          <w:rFonts w:ascii="Cambria" w:hAnsi="Cambria"/>
        </w:rPr>
        <w:t>We denken</w:t>
      </w:r>
      <w:r w:rsidRPr="00E759CE">
        <w:rPr>
          <w:rFonts w:ascii="Cambria" w:hAnsi="Cambria"/>
        </w:rPr>
        <w:t xml:space="preserve"> dat de mensen in de OPT-groep voordeel hebben van het extra gesprek met de huisarts. We weten dat </w:t>
      </w:r>
      <w:r>
        <w:rPr>
          <w:rFonts w:ascii="Cambria" w:hAnsi="Cambria"/>
        </w:rPr>
        <w:t xml:space="preserve">nu nog </w:t>
      </w:r>
      <w:r w:rsidRPr="00E759CE">
        <w:rPr>
          <w:rFonts w:ascii="Cambria" w:hAnsi="Cambria"/>
        </w:rPr>
        <w:t>niet zeker, d</w:t>
      </w:r>
      <w:r>
        <w:rPr>
          <w:rFonts w:ascii="Cambria" w:hAnsi="Cambria"/>
        </w:rPr>
        <w:t>i</w:t>
      </w:r>
      <w:r w:rsidRPr="00E759CE">
        <w:rPr>
          <w:rFonts w:ascii="Cambria" w:hAnsi="Cambria"/>
        </w:rPr>
        <w:t xml:space="preserve">t wordt juist onderzocht in </w:t>
      </w:r>
      <w:r>
        <w:rPr>
          <w:rFonts w:ascii="Cambria" w:hAnsi="Cambria"/>
        </w:rPr>
        <w:t>deze studie</w:t>
      </w:r>
      <w:r w:rsidRPr="00E759CE">
        <w:rPr>
          <w:rFonts w:ascii="Cambria" w:hAnsi="Cambria"/>
        </w:rPr>
        <w:t>.</w:t>
      </w:r>
      <w:r w:rsidR="008361E0">
        <w:rPr>
          <w:rFonts w:ascii="Cambria" w:hAnsi="Cambria"/>
        </w:rPr>
        <w:t xml:space="preserve"> </w:t>
      </w:r>
      <w:r w:rsidRPr="00E759CE">
        <w:rPr>
          <w:rFonts w:ascii="Cambria" w:hAnsi="Cambria"/>
        </w:rPr>
        <w:t xml:space="preserve">We hopen dat we </w:t>
      </w:r>
      <w:r>
        <w:rPr>
          <w:rFonts w:ascii="Cambria" w:hAnsi="Cambria"/>
        </w:rPr>
        <w:t xml:space="preserve">met de uitkomsten van deze studie </w:t>
      </w:r>
      <w:r w:rsidRPr="00E759CE">
        <w:rPr>
          <w:rFonts w:ascii="Cambria" w:hAnsi="Cambria"/>
        </w:rPr>
        <w:t>ervoor kunnen zorgen</w:t>
      </w:r>
      <w:r>
        <w:rPr>
          <w:rFonts w:ascii="Cambria" w:hAnsi="Cambria"/>
        </w:rPr>
        <w:t>,</w:t>
      </w:r>
      <w:r w:rsidRPr="00E759CE">
        <w:rPr>
          <w:rFonts w:ascii="Cambria" w:hAnsi="Cambria"/>
        </w:rPr>
        <w:t xml:space="preserve"> dat </w:t>
      </w:r>
      <w:r>
        <w:rPr>
          <w:rFonts w:ascii="Cambria" w:hAnsi="Cambria"/>
        </w:rPr>
        <w:t xml:space="preserve">in de toekomst </w:t>
      </w:r>
      <w:r w:rsidRPr="00E759CE">
        <w:rPr>
          <w:rFonts w:ascii="Cambria" w:hAnsi="Cambria"/>
        </w:rPr>
        <w:t>een behandel</w:t>
      </w:r>
      <w:r>
        <w:rPr>
          <w:rFonts w:ascii="Cambria" w:hAnsi="Cambria"/>
        </w:rPr>
        <w:t>ing</w:t>
      </w:r>
      <w:r w:rsidRPr="00E759CE">
        <w:rPr>
          <w:rFonts w:ascii="Cambria" w:hAnsi="Cambria"/>
        </w:rPr>
        <w:t xml:space="preserve"> beter wordt afgestemd op de voorkeuren van een patiënt.</w:t>
      </w:r>
    </w:p>
    <w:p w:rsidR="00AB2DEB" w:rsidRDefault="00AB2DEB" w:rsidP="00AB2DEB">
      <w:pPr>
        <w:spacing w:after="0"/>
        <w:ind w:right="-1"/>
        <w:rPr>
          <w:rFonts w:ascii="Cambria" w:hAnsi="Cambria"/>
        </w:rPr>
      </w:pPr>
      <w:r w:rsidRPr="00E759CE">
        <w:rPr>
          <w:rFonts w:ascii="Cambria" w:hAnsi="Cambria"/>
        </w:rPr>
        <w:t xml:space="preserve">De uitslagen van de vragenlijsten over angst, depressie en moeheid worden door de onderzoekers </w:t>
      </w:r>
      <w:r>
        <w:rPr>
          <w:rFonts w:ascii="Cambria" w:hAnsi="Cambria"/>
        </w:rPr>
        <w:t>verteld</w:t>
      </w:r>
      <w:r w:rsidRPr="00E759CE">
        <w:rPr>
          <w:rFonts w:ascii="Cambria" w:hAnsi="Cambria"/>
        </w:rPr>
        <w:t xml:space="preserve"> aan uw arts. Zo nodig kan uw behandeling hierop worden aangepast.</w:t>
      </w:r>
    </w:p>
    <w:p w:rsidR="008361E0" w:rsidRDefault="008361E0" w:rsidP="00AB2DEB">
      <w:pPr>
        <w:spacing w:after="0"/>
        <w:ind w:right="-1"/>
        <w:rPr>
          <w:rFonts w:ascii="Cambria" w:hAnsi="Cambria"/>
        </w:rPr>
      </w:pPr>
    </w:p>
    <w:p w:rsidR="008361E0" w:rsidRPr="008361E0" w:rsidRDefault="008361E0" w:rsidP="00AB2DEB">
      <w:pPr>
        <w:spacing w:after="0"/>
        <w:ind w:right="-1"/>
        <w:rPr>
          <w:rFonts w:ascii="Cambria" w:hAnsi="Cambria"/>
          <w:b/>
        </w:rPr>
      </w:pPr>
      <w:r>
        <w:rPr>
          <w:rFonts w:ascii="Cambria" w:hAnsi="Cambria"/>
          <w:b/>
        </w:rPr>
        <w:t>Wat zijn de nadelen van meedoen?</w:t>
      </w:r>
    </w:p>
    <w:p w:rsidR="00AB2DEB" w:rsidRDefault="00AB2DEB" w:rsidP="00AB2DEB">
      <w:pPr>
        <w:spacing w:after="0"/>
        <w:ind w:right="-1"/>
        <w:rPr>
          <w:rFonts w:ascii="Cambria" w:hAnsi="Cambria"/>
        </w:rPr>
      </w:pPr>
      <w:r>
        <w:rPr>
          <w:rFonts w:ascii="Cambria" w:hAnsi="Cambria"/>
        </w:rPr>
        <w:t xml:space="preserve">Behalve dat het invullen van de vragenlijsten tijd kost, zijn er geen nadelen aan </w:t>
      </w:r>
      <w:r w:rsidR="00743407">
        <w:rPr>
          <w:rFonts w:ascii="Cambria" w:hAnsi="Cambria"/>
        </w:rPr>
        <w:t>de studie v</w:t>
      </w:r>
      <w:r>
        <w:rPr>
          <w:rFonts w:ascii="Cambria" w:hAnsi="Cambria"/>
        </w:rPr>
        <w:t>erbonden.</w:t>
      </w:r>
    </w:p>
    <w:p w:rsidR="00AB2DEB" w:rsidRDefault="00AB2DEB" w:rsidP="000502CD">
      <w:pPr>
        <w:spacing w:after="0"/>
        <w:ind w:right="-1"/>
        <w:rPr>
          <w:rFonts w:ascii="Cambria" w:hAnsi="Cambria"/>
          <w:b/>
        </w:rPr>
      </w:pPr>
    </w:p>
    <w:p w:rsidR="000F4393" w:rsidRDefault="008D398D" w:rsidP="008D398D">
      <w:pPr>
        <w:spacing w:after="0" w:line="320" w:lineRule="exact"/>
        <w:rPr>
          <w:rFonts w:ascii="Cambria" w:hAnsi="Cambria"/>
          <w:bCs/>
        </w:rPr>
      </w:pPr>
      <w:r>
        <w:rPr>
          <w:rFonts w:ascii="Cambria" w:hAnsi="Cambria"/>
          <w:bCs/>
        </w:rPr>
        <w:t xml:space="preserve">We </w:t>
      </w:r>
      <w:r w:rsidRPr="00776C58">
        <w:rPr>
          <w:rFonts w:ascii="Cambria" w:hAnsi="Cambria"/>
          <w:bCs/>
        </w:rPr>
        <w:t>weten</w:t>
      </w:r>
      <w:r w:rsidR="00E90985">
        <w:rPr>
          <w:rFonts w:ascii="Cambria" w:hAnsi="Cambria"/>
          <w:bCs/>
        </w:rPr>
        <w:t xml:space="preserve"> </w:t>
      </w:r>
      <w:r>
        <w:rPr>
          <w:rFonts w:ascii="Cambria" w:hAnsi="Cambria"/>
          <w:bCs/>
        </w:rPr>
        <w:t xml:space="preserve">dat u en uw naasten op dit moment een heftige periode doormaken. Dat we u toch vragen om mee te doen aan </w:t>
      </w:r>
      <w:r w:rsidR="00743407">
        <w:rPr>
          <w:rFonts w:ascii="Cambria" w:hAnsi="Cambria"/>
          <w:bCs/>
        </w:rPr>
        <w:t xml:space="preserve">deze studie, </w:t>
      </w:r>
      <w:r>
        <w:rPr>
          <w:rFonts w:ascii="Cambria" w:hAnsi="Cambria"/>
          <w:bCs/>
        </w:rPr>
        <w:t xml:space="preserve">is omdat we de zorg willen verbeteren. </w:t>
      </w:r>
    </w:p>
    <w:p w:rsidR="000F4393" w:rsidRDefault="000F4393" w:rsidP="008D398D">
      <w:pPr>
        <w:spacing w:after="0" w:line="320" w:lineRule="exact"/>
        <w:rPr>
          <w:rFonts w:ascii="Cambria" w:hAnsi="Cambria"/>
          <w:bCs/>
        </w:rPr>
      </w:pPr>
    </w:p>
    <w:p w:rsidR="000F4393" w:rsidRDefault="000F4393" w:rsidP="008D398D">
      <w:pPr>
        <w:spacing w:after="0" w:line="320" w:lineRule="exact"/>
        <w:rPr>
          <w:rFonts w:ascii="Cambria" w:hAnsi="Cambria"/>
          <w:bCs/>
        </w:rPr>
      </w:pPr>
    </w:p>
    <w:p w:rsidR="008D398D" w:rsidRPr="009B1545" w:rsidRDefault="008D398D" w:rsidP="000F4393">
      <w:pPr>
        <w:spacing w:after="0" w:line="320" w:lineRule="exact"/>
        <w:jc w:val="center"/>
        <w:rPr>
          <w:rFonts w:ascii="Cambria" w:hAnsi="Cambria"/>
          <w:bCs/>
        </w:rPr>
      </w:pPr>
      <w:r w:rsidRPr="0038480C">
        <w:rPr>
          <w:rFonts w:ascii="Cambria" w:hAnsi="Cambria"/>
          <w:b/>
          <w:bCs/>
        </w:rPr>
        <w:t xml:space="preserve">Om te ontdekken wat patiënten belangrijk vinden, </w:t>
      </w:r>
      <w:r w:rsidR="000F4393">
        <w:rPr>
          <w:rFonts w:ascii="Cambria" w:hAnsi="Cambria"/>
          <w:b/>
          <w:bCs/>
        </w:rPr>
        <w:br/>
      </w:r>
      <w:r w:rsidRPr="0038480C">
        <w:rPr>
          <w:rFonts w:ascii="Cambria" w:hAnsi="Cambria"/>
          <w:b/>
          <w:bCs/>
        </w:rPr>
        <w:t xml:space="preserve">hopen we dat u </w:t>
      </w:r>
      <w:r>
        <w:rPr>
          <w:rFonts w:ascii="Cambria" w:hAnsi="Cambria"/>
          <w:b/>
          <w:bCs/>
        </w:rPr>
        <w:t>mee wilt doen.</w:t>
      </w:r>
    </w:p>
    <w:p w:rsidR="008361E0" w:rsidRDefault="008361E0">
      <w:pPr>
        <w:spacing w:after="0" w:line="240" w:lineRule="auto"/>
        <w:rPr>
          <w:rFonts w:ascii="Cambria" w:hAnsi="Cambria"/>
          <w:b/>
          <w:bCs/>
          <w:sz w:val="28"/>
        </w:rPr>
      </w:pPr>
      <w:r>
        <w:rPr>
          <w:rFonts w:ascii="Cambria" w:hAnsi="Cambria"/>
          <w:b/>
          <w:bCs/>
          <w:sz w:val="28"/>
        </w:rPr>
        <w:br w:type="page"/>
      </w:r>
    </w:p>
    <w:p w:rsidR="008361E0" w:rsidRDefault="008361E0" w:rsidP="008361E0">
      <w:pPr>
        <w:spacing w:after="0"/>
        <w:ind w:right="-1"/>
        <w:rPr>
          <w:rFonts w:ascii="Cambria" w:hAnsi="Cambria"/>
          <w:b/>
        </w:rPr>
      </w:pPr>
      <w:r>
        <w:rPr>
          <w:rFonts w:ascii="Cambria" w:hAnsi="Cambria"/>
          <w:b/>
          <w:bCs/>
          <w:sz w:val="28"/>
        </w:rPr>
        <w:lastRenderedPageBreak/>
        <w:t>Contact opnemen</w:t>
      </w:r>
    </w:p>
    <w:p w:rsidR="008361E0" w:rsidRDefault="008361E0" w:rsidP="000502CD">
      <w:pPr>
        <w:spacing w:after="0"/>
        <w:ind w:right="-1"/>
        <w:rPr>
          <w:rFonts w:ascii="Cambria" w:hAnsi="Cambria"/>
          <w:b/>
        </w:rPr>
      </w:pPr>
    </w:p>
    <w:p w:rsidR="008361E0" w:rsidRPr="008361E0" w:rsidRDefault="00743407" w:rsidP="000502CD">
      <w:pPr>
        <w:spacing w:after="0"/>
        <w:ind w:right="-1"/>
        <w:rPr>
          <w:rFonts w:ascii="Cambria" w:hAnsi="Cambria"/>
          <w:b/>
        </w:rPr>
      </w:pPr>
      <w:r>
        <w:rPr>
          <w:rFonts w:ascii="Cambria" w:hAnsi="Cambria"/>
          <w:b/>
        </w:rPr>
        <w:t>Het OPTion-studie team</w:t>
      </w:r>
    </w:p>
    <w:p w:rsidR="00A1297B" w:rsidRPr="00E759CE" w:rsidRDefault="00A1297B" w:rsidP="000502CD">
      <w:pPr>
        <w:spacing w:after="0"/>
        <w:ind w:right="-1"/>
        <w:rPr>
          <w:rFonts w:ascii="Cambria" w:hAnsi="Cambria"/>
        </w:rPr>
      </w:pPr>
      <w:r w:rsidRPr="00E759CE">
        <w:rPr>
          <w:rFonts w:ascii="Cambria" w:hAnsi="Cambria"/>
        </w:rPr>
        <w:t xml:space="preserve">Het </w:t>
      </w:r>
      <w:r w:rsidR="00743407">
        <w:rPr>
          <w:rFonts w:ascii="Cambria" w:hAnsi="Cambria"/>
        </w:rPr>
        <w:t>OPTion-studie team</w:t>
      </w:r>
      <w:r w:rsidRPr="00E759CE">
        <w:rPr>
          <w:rFonts w:ascii="Cambria" w:hAnsi="Cambria"/>
        </w:rPr>
        <w:t xml:space="preserve"> bestaat uit</w:t>
      </w:r>
    </w:p>
    <w:p w:rsidR="00A1297B" w:rsidRPr="00E759CE" w:rsidRDefault="00A1297B" w:rsidP="00AB2DEB">
      <w:pPr>
        <w:pStyle w:val="ListParagraph"/>
        <w:numPr>
          <w:ilvl w:val="0"/>
          <w:numId w:val="18"/>
        </w:numPr>
        <w:tabs>
          <w:tab w:val="left" w:pos="0"/>
        </w:tabs>
        <w:spacing w:after="0"/>
        <w:ind w:left="142" w:right="-1" w:hanging="142"/>
        <w:rPr>
          <w:rFonts w:ascii="Cambria" w:hAnsi="Cambria"/>
        </w:rPr>
      </w:pPr>
      <w:r w:rsidRPr="00E759CE">
        <w:rPr>
          <w:rFonts w:ascii="Cambria" w:hAnsi="Cambria"/>
        </w:rPr>
        <w:t>Mw. Dr</w:t>
      </w:r>
      <w:r>
        <w:rPr>
          <w:rFonts w:ascii="Cambria" w:hAnsi="Cambria"/>
        </w:rPr>
        <w:t>.</w:t>
      </w:r>
      <w:r w:rsidRPr="00E759CE">
        <w:rPr>
          <w:rFonts w:ascii="Cambria" w:hAnsi="Cambria"/>
        </w:rPr>
        <w:t xml:space="preserve"> A.J. (Annette) Berendsen, huisarts en projectleider</w:t>
      </w:r>
    </w:p>
    <w:p w:rsidR="00A1297B" w:rsidRPr="00E759CE" w:rsidRDefault="00A1297B" w:rsidP="00AB2DEB">
      <w:pPr>
        <w:pStyle w:val="ListParagraph"/>
        <w:numPr>
          <w:ilvl w:val="0"/>
          <w:numId w:val="18"/>
        </w:numPr>
        <w:tabs>
          <w:tab w:val="left" w:pos="0"/>
        </w:tabs>
        <w:spacing w:after="0"/>
        <w:ind w:left="142" w:right="-1" w:hanging="142"/>
        <w:rPr>
          <w:rFonts w:ascii="Cambria" w:hAnsi="Cambria"/>
        </w:rPr>
      </w:pPr>
      <w:r w:rsidRPr="00E759CE">
        <w:rPr>
          <w:rFonts w:ascii="Cambria" w:hAnsi="Cambria"/>
        </w:rPr>
        <w:t>Dhr. Dr</w:t>
      </w:r>
      <w:r>
        <w:rPr>
          <w:rFonts w:ascii="Cambria" w:hAnsi="Cambria"/>
        </w:rPr>
        <w:t>.</w:t>
      </w:r>
      <w:r w:rsidRPr="00E759CE">
        <w:rPr>
          <w:rFonts w:ascii="Cambria" w:hAnsi="Cambria"/>
        </w:rPr>
        <w:t xml:space="preserve"> J. Schuling (Jan), oud-huisarts en onderzoeker</w:t>
      </w:r>
    </w:p>
    <w:p w:rsidR="00A1297B" w:rsidRDefault="00A1297B" w:rsidP="00AB2DEB">
      <w:pPr>
        <w:pStyle w:val="ListParagraph"/>
        <w:numPr>
          <w:ilvl w:val="0"/>
          <w:numId w:val="18"/>
        </w:numPr>
        <w:tabs>
          <w:tab w:val="left" w:pos="0"/>
        </w:tabs>
        <w:spacing w:after="0"/>
        <w:ind w:left="142" w:right="-1" w:hanging="142"/>
        <w:rPr>
          <w:rFonts w:ascii="Cambria" w:hAnsi="Cambria"/>
        </w:rPr>
      </w:pPr>
      <w:r w:rsidRPr="00E759CE">
        <w:rPr>
          <w:rFonts w:ascii="Cambria" w:hAnsi="Cambria"/>
        </w:rPr>
        <w:t>Mw. Drs</w:t>
      </w:r>
      <w:r>
        <w:rPr>
          <w:rFonts w:ascii="Cambria" w:hAnsi="Cambria"/>
        </w:rPr>
        <w:t>.</w:t>
      </w:r>
      <w:r w:rsidR="003C28EC">
        <w:rPr>
          <w:rFonts w:ascii="Cambria" w:hAnsi="Cambria"/>
        </w:rPr>
        <w:t xml:space="preserve"> M.E. (Mariken) Stegmann, aios H</w:t>
      </w:r>
      <w:r w:rsidRPr="00E759CE">
        <w:rPr>
          <w:rFonts w:ascii="Cambria" w:hAnsi="Cambria"/>
        </w:rPr>
        <w:t>uisartsgeneeskunde en promovenda</w:t>
      </w:r>
    </w:p>
    <w:p w:rsidR="00A1297B" w:rsidRPr="00E759CE" w:rsidRDefault="00A1297B" w:rsidP="00AB2DEB">
      <w:pPr>
        <w:pStyle w:val="ListParagraph"/>
        <w:numPr>
          <w:ilvl w:val="0"/>
          <w:numId w:val="18"/>
        </w:numPr>
        <w:tabs>
          <w:tab w:val="left" w:pos="0"/>
        </w:tabs>
        <w:spacing w:after="0"/>
        <w:ind w:left="142" w:right="-1" w:hanging="142"/>
        <w:rPr>
          <w:rFonts w:ascii="Cambria" w:hAnsi="Cambria"/>
        </w:rPr>
      </w:pPr>
      <w:r>
        <w:rPr>
          <w:rFonts w:ascii="Cambria" w:hAnsi="Cambria"/>
        </w:rPr>
        <w:t>Mw. Drs. L.E.A.M. (Lisa) Louer, onderzoeks-medewerker</w:t>
      </w:r>
    </w:p>
    <w:p w:rsidR="00A1297B" w:rsidRPr="00E759CE" w:rsidRDefault="00A1297B" w:rsidP="00AB2DEB">
      <w:pPr>
        <w:pStyle w:val="ListParagraph"/>
        <w:numPr>
          <w:ilvl w:val="0"/>
          <w:numId w:val="18"/>
        </w:numPr>
        <w:tabs>
          <w:tab w:val="left" w:pos="0"/>
        </w:tabs>
        <w:spacing w:after="0"/>
        <w:ind w:left="142" w:right="-1" w:hanging="142"/>
        <w:rPr>
          <w:rFonts w:ascii="Cambria" w:hAnsi="Cambria"/>
        </w:rPr>
      </w:pPr>
      <w:r w:rsidRPr="00E759CE">
        <w:rPr>
          <w:rFonts w:ascii="Cambria" w:hAnsi="Cambria"/>
        </w:rPr>
        <w:t>Prof. Dr. M.Y. (Marjolein) Berger, huisarts en hoofd afdeling</w:t>
      </w:r>
    </w:p>
    <w:p w:rsidR="00A1297B" w:rsidRPr="00E759CE" w:rsidRDefault="00A1297B" w:rsidP="000502CD">
      <w:pPr>
        <w:spacing w:after="0"/>
        <w:ind w:right="-1"/>
        <w:rPr>
          <w:rFonts w:ascii="Cambria" w:hAnsi="Cambria"/>
        </w:rPr>
      </w:pPr>
      <w:r w:rsidRPr="00E759CE">
        <w:rPr>
          <w:rFonts w:ascii="Cambria" w:hAnsi="Cambria"/>
        </w:rPr>
        <w:t xml:space="preserve">Tijdens </w:t>
      </w:r>
      <w:r w:rsidR="00743407">
        <w:rPr>
          <w:rFonts w:ascii="Cambria" w:hAnsi="Cambria"/>
        </w:rPr>
        <w:t xml:space="preserve">de studie </w:t>
      </w:r>
      <w:r w:rsidRPr="00E759CE">
        <w:rPr>
          <w:rFonts w:ascii="Cambria" w:hAnsi="Cambria"/>
        </w:rPr>
        <w:t xml:space="preserve">zullen </w:t>
      </w:r>
      <w:r>
        <w:rPr>
          <w:rFonts w:ascii="Cambria" w:hAnsi="Cambria"/>
        </w:rPr>
        <w:t>ook andere</w:t>
      </w:r>
      <w:r w:rsidRPr="00E759CE">
        <w:rPr>
          <w:rFonts w:ascii="Cambria" w:hAnsi="Cambria"/>
        </w:rPr>
        <w:t xml:space="preserve"> mensen helpen met de organisatie en het verzamelen van de gegevens.</w:t>
      </w:r>
    </w:p>
    <w:p w:rsidR="008361E0" w:rsidRDefault="008361E0" w:rsidP="000502CD">
      <w:pPr>
        <w:spacing w:after="0"/>
        <w:ind w:right="-1"/>
        <w:rPr>
          <w:rFonts w:ascii="Cambria" w:hAnsi="Cambria"/>
          <w:b/>
        </w:rPr>
      </w:pPr>
    </w:p>
    <w:p w:rsidR="00A1297B" w:rsidRPr="00E759CE" w:rsidRDefault="008361E0" w:rsidP="000502CD">
      <w:pPr>
        <w:spacing w:after="0"/>
        <w:ind w:right="-1"/>
        <w:rPr>
          <w:rFonts w:ascii="Cambria" w:hAnsi="Cambria"/>
        </w:rPr>
      </w:pPr>
      <w:r>
        <w:rPr>
          <w:rFonts w:ascii="Cambria" w:hAnsi="Cambria"/>
          <w:b/>
        </w:rPr>
        <w:t>Contactgegevens</w:t>
      </w:r>
    </w:p>
    <w:p w:rsidR="008361E0" w:rsidRDefault="00A1297B" w:rsidP="008361E0">
      <w:pPr>
        <w:spacing w:after="0"/>
        <w:ind w:right="-1"/>
        <w:rPr>
          <w:rFonts w:ascii="Cambria" w:hAnsi="Cambria"/>
        </w:rPr>
      </w:pPr>
      <w:r w:rsidRPr="00E759CE">
        <w:rPr>
          <w:rFonts w:ascii="Cambria" w:hAnsi="Cambria"/>
        </w:rPr>
        <w:t xml:space="preserve">Als u graag </w:t>
      </w:r>
      <w:r>
        <w:rPr>
          <w:rFonts w:ascii="Cambria" w:hAnsi="Cambria"/>
        </w:rPr>
        <w:t xml:space="preserve">de nieuwsbrief en/of </w:t>
      </w:r>
      <w:r w:rsidRPr="00E759CE">
        <w:rPr>
          <w:rFonts w:ascii="Cambria" w:hAnsi="Cambria"/>
        </w:rPr>
        <w:t xml:space="preserve">informatie </w:t>
      </w:r>
      <w:r w:rsidRPr="00776C58">
        <w:rPr>
          <w:rFonts w:ascii="Cambria" w:hAnsi="Cambria"/>
        </w:rPr>
        <w:t xml:space="preserve">wilt </w:t>
      </w:r>
      <w:r w:rsidR="00E90985" w:rsidRPr="00776C58">
        <w:rPr>
          <w:rFonts w:ascii="Cambria" w:hAnsi="Cambria"/>
        </w:rPr>
        <w:t>ontvangen</w:t>
      </w:r>
      <w:r w:rsidRPr="00E759CE">
        <w:rPr>
          <w:rFonts w:ascii="Cambria" w:hAnsi="Cambria"/>
        </w:rPr>
        <w:t xml:space="preserve"> over de uitkomsten van </w:t>
      </w:r>
      <w:r w:rsidR="00743407">
        <w:rPr>
          <w:rFonts w:ascii="Cambria" w:hAnsi="Cambria"/>
        </w:rPr>
        <w:t>de studie</w:t>
      </w:r>
      <w:r w:rsidRPr="00E759CE">
        <w:rPr>
          <w:rFonts w:ascii="Cambria" w:hAnsi="Cambria"/>
        </w:rPr>
        <w:t>, kunt u dit aangeven</w:t>
      </w:r>
      <w:r>
        <w:rPr>
          <w:rFonts w:ascii="Cambria" w:hAnsi="Cambria"/>
        </w:rPr>
        <w:t xml:space="preserve"> op het toestemmingsformulier</w:t>
      </w:r>
      <w:r w:rsidRPr="00E759CE">
        <w:rPr>
          <w:rFonts w:ascii="Cambria" w:hAnsi="Cambria"/>
        </w:rPr>
        <w:t xml:space="preserve">. </w:t>
      </w:r>
      <w:r w:rsidR="008361E0">
        <w:rPr>
          <w:rFonts w:ascii="Cambria" w:hAnsi="Cambria"/>
        </w:rPr>
        <w:t xml:space="preserve"> </w:t>
      </w:r>
    </w:p>
    <w:p w:rsidR="008361E0" w:rsidRDefault="008361E0" w:rsidP="008361E0">
      <w:pPr>
        <w:spacing w:after="0"/>
        <w:ind w:right="-1"/>
        <w:rPr>
          <w:rFonts w:ascii="Cambria" w:hAnsi="Cambria"/>
        </w:rPr>
      </w:pPr>
    </w:p>
    <w:p w:rsidR="00A1297B" w:rsidRDefault="00A1297B" w:rsidP="008361E0">
      <w:pPr>
        <w:spacing w:after="0"/>
        <w:ind w:right="-1"/>
        <w:rPr>
          <w:rFonts w:ascii="Cambria" w:hAnsi="Cambria"/>
        </w:rPr>
      </w:pPr>
      <w:r w:rsidRPr="00160AC8">
        <w:rPr>
          <w:rFonts w:ascii="Cambria" w:hAnsi="Cambria"/>
        </w:rPr>
        <w:t xml:space="preserve">Hebt u vragen over de OPTion-studie? </w:t>
      </w:r>
      <w:r>
        <w:rPr>
          <w:rFonts w:ascii="Cambria" w:hAnsi="Cambria"/>
        </w:rPr>
        <w:t>Laat het ons dan weten!</w:t>
      </w:r>
    </w:p>
    <w:p w:rsidR="008361E0" w:rsidRDefault="008361E0" w:rsidP="008361E0">
      <w:pPr>
        <w:spacing w:after="0"/>
        <w:ind w:right="-1"/>
        <w:rPr>
          <w:rFonts w:ascii="Cambria" w:hAnsi="Cambria"/>
        </w:rPr>
      </w:pPr>
    </w:p>
    <w:p w:rsidR="008361E0" w:rsidRPr="002C178D" w:rsidRDefault="008361E0" w:rsidP="008361E0">
      <w:pPr>
        <w:pStyle w:val="NoSpacing"/>
        <w:spacing w:line="276" w:lineRule="auto"/>
        <w:rPr>
          <w:rFonts w:ascii="Cambria" w:hAnsi="Cambria"/>
          <w:lang w:val="en-US"/>
        </w:rPr>
      </w:pPr>
      <w:r w:rsidRPr="002C178D">
        <w:rPr>
          <w:rFonts w:ascii="Cambria" w:hAnsi="Cambria"/>
          <w:lang w:val="en-US"/>
        </w:rPr>
        <w:t xml:space="preserve">Tel: 06 155 25 388 </w:t>
      </w:r>
    </w:p>
    <w:p w:rsidR="008361E0" w:rsidRPr="002C178D" w:rsidRDefault="008361E0" w:rsidP="008361E0">
      <w:pPr>
        <w:pStyle w:val="NoSpacing"/>
        <w:spacing w:line="276" w:lineRule="auto"/>
        <w:rPr>
          <w:rFonts w:ascii="Cambria" w:hAnsi="Cambria"/>
          <w:lang w:val="en-US"/>
        </w:rPr>
      </w:pPr>
      <w:r w:rsidRPr="002C178D">
        <w:rPr>
          <w:rFonts w:ascii="Cambria" w:hAnsi="Cambria"/>
          <w:lang w:val="en-US"/>
        </w:rPr>
        <w:t>Fax: 050 363 2964 t.a.v. OPTion</w:t>
      </w:r>
    </w:p>
    <w:p w:rsidR="008361E0" w:rsidRPr="002C178D" w:rsidRDefault="008361E0" w:rsidP="008361E0">
      <w:pPr>
        <w:pStyle w:val="NoSpacing"/>
        <w:spacing w:line="276" w:lineRule="auto"/>
        <w:rPr>
          <w:rFonts w:ascii="Cambria" w:hAnsi="Cambria"/>
          <w:lang w:val="en-US"/>
        </w:rPr>
      </w:pPr>
      <w:r w:rsidRPr="002C178D">
        <w:rPr>
          <w:rFonts w:ascii="Cambria" w:hAnsi="Cambria"/>
          <w:lang w:val="en-US"/>
        </w:rPr>
        <w:t>E-mail: option-studie@umcg.nl</w:t>
      </w:r>
    </w:p>
    <w:p w:rsidR="008361E0" w:rsidRPr="002C178D" w:rsidRDefault="003C28EC" w:rsidP="008361E0">
      <w:pPr>
        <w:spacing w:after="0"/>
        <w:ind w:right="-1"/>
        <w:rPr>
          <w:rFonts w:ascii="Cambria" w:hAnsi="Cambria"/>
          <w:lang w:val="en-US"/>
        </w:rPr>
      </w:pPr>
      <w:r>
        <w:rPr>
          <w:noProof/>
        </w:rPr>
        <w:pict>
          <v:shapetype id="_x0000_t202" coordsize="21600,21600" o:spt="202" path="m,l,21600r21600,l21600,xe">
            <v:stroke joinstyle="miter"/>
            <v:path gradientshapeok="t" o:connecttype="rect"/>
          </v:shapetype>
          <v:shape id="Text Box 2" o:spid="_x0000_s1026" type="#_x0000_t202" style="position:absolute;margin-left:151.65pt;margin-top:144.55pt;width:80.25pt;height:24.2pt;z-index:251660800;visibility:visible;mso-wrap-distance-left:9pt;mso-wrap-distance-top:0;mso-wrap-distance-right:9pt;mso-wrap-distance-bottom:0;mso-position-horizontal-relative:text;mso-position-vertical-relative:text;mso-width-relative:margin;mso-height-relative:margin;v-text-anchor:top" stroked="f">
            <v:textbox>
              <w:txbxContent>
                <w:p w:rsidR="00024980" w:rsidRPr="00024980" w:rsidRDefault="00024980">
                  <w:pPr>
                    <w:rPr>
                      <w:rFonts w:asciiTheme="majorHAnsi" w:hAnsiTheme="majorHAnsi"/>
                      <w:color w:val="A6A6A6" w:themeColor="background1" w:themeShade="A6"/>
                      <w:sz w:val="16"/>
                      <w:lang w:val="en-US"/>
                    </w:rPr>
                  </w:pPr>
                  <w:r w:rsidRPr="00024980">
                    <w:rPr>
                      <w:rFonts w:asciiTheme="majorHAnsi" w:hAnsiTheme="majorHAnsi"/>
                      <w:color w:val="A6A6A6" w:themeColor="background1" w:themeShade="A6"/>
                      <w:sz w:val="16"/>
                    </w:rPr>
                    <w:t>Versie 29-02-2016</w:t>
                  </w:r>
                </w:p>
              </w:txbxContent>
            </v:textbox>
          </v:shape>
        </w:pict>
      </w:r>
    </w:p>
    <w:sectPr w:rsidR="008361E0" w:rsidRPr="002C178D" w:rsidSect="008D398D">
      <w:headerReference w:type="even" r:id="rId11"/>
      <w:headerReference w:type="default" r:id="rId12"/>
      <w:footerReference w:type="even" r:id="rId13"/>
      <w:footerReference w:type="default" r:id="rId14"/>
      <w:headerReference w:type="first" r:id="rId15"/>
      <w:footerReference w:type="first" r:id="rId16"/>
      <w:pgSz w:w="8391" w:h="11907" w:code="11"/>
      <w:pgMar w:top="1276" w:right="851" w:bottom="1418" w:left="85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E88" w:rsidRDefault="00361E88" w:rsidP="008F0C2F">
      <w:pPr>
        <w:spacing w:after="0" w:line="240" w:lineRule="auto"/>
      </w:pPr>
      <w:r>
        <w:separator/>
      </w:r>
    </w:p>
  </w:endnote>
  <w:endnote w:type="continuationSeparator" w:id="0">
    <w:p w:rsidR="00361E88" w:rsidRDefault="00361E88" w:rsidP="008F0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7B" w:rsidRDefault="00A129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7B" w:rsidRDefault="00DC7B21">
    <w:pPr>
      <w:pStyle w:val="Footer"/>
      <w:jc w:val="right"/>
    </w:pPr>
    <w:r>
      <w:fldChar w:fldCharType="begin"/>
    </w:r>
    <w:r w:rsidR="000622F0">
      <w:instrText>PAGE   \* MERGEFORMAT</w:instrText>
    </w:r>
    <w:r>
      <w:fldChar w:fldCharType="separate"/>
    </w:r>
    <w:r w:rsidR="003C28EC">
      <w:rPr>
        <w:noProof/>
      </w:rPr>
      <w:t>5</w:t>
    </w:r>
    <w:r>
      <w:rPr>
        <w:noProof/>
      </w:rPr>
      <w:fldChar w:fldCharType="end"/>
    </w:r>
  </w:p>
  <w:p w:rsidR="00A1297B" w:rsidRDefault="00A129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7B" w:rsidRDefault="00A12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E88" w:rsidRDefault="00361E88" w:rsidP="008F0C2F">
      <w:pPr>
        <w:spacing w:after="0" w:line="240" w:lineRule="auto"/>
      </w:pPr>
      <w:r>
        <w:separator/>
      </w:r>
    </w:p>
  </w:footnote>
  <w:footnote w:type="continuationSeparator" w:id="0">
    <w:p w:rsidR="00361E88" w:rsidRDefault="00361E88" w:rsidP="008F0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7B" w:rsidRDefault="00A129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7B" w:rsidRDefault="00A129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7B" w:rsidRDefault="00A129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6A31"/>
    <w:multiLevelType w:val="hybridMultilevel"/>
    <w:tmpl w:val="C600659E"/>
    <w:lvl w:ilvl="0" w:tplc="513820EE">
      <w:numFmt w:val="bullet"/>
      <w:lvlText w:val="-"/>
      <w:lvlJc w:val="left"/>
      <w:pPr>
        <w:ind w:left="1065" w:hanging="360"/>
      </w:pPr>
      <w:rPr>
        <w:rFonts w:ascii="Calibri" w:eastAsia="Times New Roman" w:hAnsi="Calibri" w:hint="default"/>
      </w:rPr>
    </w:lvl>
    <w:lvl w:ilvl="1" w:tplc="08090003" w:tentative="1">
      <w:start w:val="1"/>
      <w:numFmt w:val="bullet"/>
      <w:lvlText w:val="o"/>
      <w:lvlJc w:val="left"/>
      <w:pPr>
        <w:ind w:left="1785" w:hanging="360"/>
      </w:pPr>
      <w:rPr>
        <w:rFonts w:ascii="Courier New" w:hAnsi="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
    <w:nsid w:val="0E701E68"/>
    <w:multiLevelType w:val="hybridMultilevel"/>
    <w:tmpl w:val="6720D84A"/>
    <w:lvl w:ilvl="0" w:tplc="1B1A3148">
      <w:start w:val="1"/>
      <w:numFmt w:val="bullet"/>
      <w:lvlText w:val="•"/>
      <w:lvlJc w:val="left"/>
      <w:pPr>
        <w:tabs>
          <w:tab w:val="num" w:pos="720"/>
        </w:tabs>
        <w:ind w:left="720" w:hanging="360"/>
      </w:pPr>
      <w:rPr>
        <w:rFonts w:ascii="Arial" w:hAnsi="Arial" w:hint="default"/>
      </w:rPr>
    </w:lvl>
    <w:lvl w:ilvl="1" w:tplc="06D0C206" w:tentative="1">
      <w:start w:val="1"/>
      <w:numFmt w:val="bullet"/>
      <w:lvlText w:val="•"/>
      <w:lvlJc w:val="left"/>
      <w:pPr>
        <w:tabs>
          <w:tab w:val="num" w:pos="1440"/>
        </w:tabs>
        <w:ind w:left="1440" w:hanging="360"/>
      </w:pPr>
      <w:rPr>
        <w:rFonts w:ascii="Arial" w:hAnsi="Arial" w:hint="default"/>
      </w:rPr>
    </w:lvl>
    <w:lvl w:ilvl="2" w:tplc="F224D43C" w:tentative="1">
      <w:start w:val="1"/>
      <w:numFmt w:val="bullet"/>
      <w:lvlText w:val="•"/>
      <w:lvlJc w:val="left"/>
      <w:pPr>
        <w:tabs>
          <w:tab w:val="num" w:pos="2160"/>
        </w:tabs>
        <w:ind w:left="2160" w:hanging="360"/>
      </w:pPr>
      <w:rPr>
        <w:rFonts w:ascii="Arial" w:hAnsi="Arial" w:hint="default"/>
      </w:rPr>
    </w:lvl>
    <w:lvl w:ilvl="3" w:tplc="A7A261B8" w:tentative="1">
      <w:start w:val="1"/>
      <w:numFmt w:val="bullet"/>
      <w:lvlText w:val="•"/>
      <w:lvlJc w:val="left"/>
      <w:pPr>
        <w:tabs>
          <w:tab w:val="num" w:pos="2880"/>
        </w:tabs>
        <w:ind w:left="2880" w:hanging="360"/>
      </w:pPr>
      <w:rPr>
        <w:rFonts w:ascii="Arial" w:hAnsi="Arial" w:hint="default"/>
      </w:rPr>
    </w:lvl>
    <w:lvl w:ilvl="4" w:tplc="3626B750" w:tentative="1">
      <w:start w:val="1"/>
      <w:numFmt w:val="bullet"/>
      <w:lvlText w:val="•"/>
      <w:lvlJc w:val="left"/>
      <w:pPr>
        <w:tabs>
          <w:tab w:val="num" w:pos="3600"/>
        </w:tabs>
        <w:ind w:left="3600" w:hanging="360"/>
      </w:pPr>
      <w:rPr>
        <w:rFonts w:ascii="Arial" w:hAnsi="Arial" w:hint="default"/>
      </w:rPr>
    </w:lvl>
    <w:lvl w:ilvl="5" w:tplc="168444A0" w:tentative="1">
      <w:start w:val="1"/>
      <w:numFmt w:val="bullet"/>
      <w:lvlText w:val="•"/>
      <w:lvlJc w:val="left"/>
      <w:pPr>
        <w:tabs>
          <w:tab w:val="num" w:pos="4320"/>
        </w:tabs>
        <w:ind w:left="4320" w:hanging="360"/>
      </w:pPr>
      <w:rPr>
        <w:rFonts w:ascii="Arial" w:hAnsi="Arial" w:hint="default"/>
      </w:rPr>
    </w:lvl>
    <w:lvl w:ilvl="6" w:tplc="2644801E" w:tentative="1">
      <w:start w:val="1"/>
      <w:numFmt w:val="bullet"/>
      <w:lvlText w:val="•"/>
      <w:lvlJc w:val="left"/>
      <w:pPr>
        <w:tabs>
          <w:tab w:val="num" w:pos="5040"/>
        </w:tabs>
        <w:ind w:left="5040" w:hanging="360"/>
      </w:pPr>
      <w:rPr>
        <w:rFonts w:ascii="Arial" w:hAnsi="Arial" w:hint="default"/>
      </w:rPr>
    </w:lvl>
    <w:lvl w:ilvl="7" w:tplc="74B003B6" w:tentative="1">
      <w:start w:val="1"/>
      <w:numFmt w:val="bullet"/>
      <w:lvlText w:val="•"/>
      <w:lvlJc w:val="left"/>
      <w:pPr>
        <w:tabs>
          <w:tab w:val="num" w:pos="5760"/>
        </w:tabs>
        <w:ind w:left="5760" w:hanging="360"/>
      </w:pPr>
      <w:rPr>
        <w:rFonts w:ascii="Arial" w:hAnsi="Arial" w:hint="default"/>
      </w:rPr>
    </w:lvl>
    <w:lvl w:ilvl="8" w:tplc="9E16503C" w:tentative="1">
      <w:start w:val="1"/>
      <w:numFmt w:val="bullet"/>
      <w:lvlText w:val="•"/>
      <w:lvlJc w:val="left"/>
      <w:pPr>
        <w:tabs>
          <w:tab w:val="num" w:pos="6480"/>
        </w:tabs>
        <w:ind w:left="6480" w:hanging="360"/>
      </w:pPr>
      <w:rPr>
        <w:rFonts w:ascii="Arial" w:hAnsi="Arial" w:hint="default"/>
      </w:rPr>
    </w:lvl>
  </w:abstractNum>
  <w:abstractNum w:abstractNumId="2">
    <w:nsid w:val="139E51A4"/>
    <w:multiLevelType w:val="hybridMultilevel"/>
    <w:tmpl w:val="B358B4C0"/>
    <w:lvl w:ilvl="0" w:tplc="D360A346">
      <w:start w:val="7"/>
      <w:numFmt w:val="bullet"/>
      <w:lvlText w:val="-"/>
      <w:lvlJc w:val="left"/>
      <w:pPr>
        <w:ind w:left="72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3356052"/>
    <w:multiLevelType w:val="hybridMultilevel"/>
    <w:tmpl w:val="661819BA"/>
    <w:lvl w:ilvl="0" w:tplc="9F748B9C">
      <w:start w:val="13"/>
      <w:numFmt w:val="bullet"/>
      <w:lvlText w:val="-"/>
      <w:lvlJc w:val="left"/>
      <w:pPr>
        <w:ind w:left="72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6F793C"/>
    <w:multiLevelType w:val="hybridMultilevel"/>
    <w:tmpl w:val="9378D140"/>
    <w:lvl w:ilvl="0" w:tplc="04130001">
      <w:start w:val="1"/>
      <w:numFmt w:val="bullet"/>
      <w:lvlText w:val=""/>
      <w:lvlJc w:val="left"/>
      <w:pPr>
        <w:ind w:left="1785" w:hanging="360"/>
      </w:pPr>
      <w:rPr>
        <w:rFonts w:ascii="Symbol" w:hAnsi="Symbol" w:hint="default"/>
      </w:rPr>
    </w:lvl>
    <w:lvl w:ilvl="1" w:tplc="04130003" w:tentative="1">
      <w:start w:val="1"/>
      <w:numFmt w:val="bullet"/>
      <w:lvlText w:val="o"/>
      <w:lvlJc w:val="left"/>
      <w:pPr>
        <w:ind w:left="2505" w:hanging="360"/>
      </w:pPr>
      <w:rPr>
        <w:rFonts w:ascii="Courier New" w:hAnsi="Courier New" w:hint="default"/>
      </w:rPr>
    </w:lvl>
    <w:lvl w:ilvl="2" w:tplc="04130005" w:tentative="1">
      <w:start w:val="1"/>
      <w:numFmt w:val="bullet"/>
      <w:lvlText w:val=""/>
      <w:lvlJc w:val="left"/>
      <w:pPr>
        <w:ind w:left="3225" w:hanging="360"/>
      </w:pPr>
      <w:rPr>
        <w:rFonts w:ascii="Wingdings" w:hAnsi="Wingdings" w:hint="default"/>
      </w:rPr>
    </w:lvl>
    <w:lvl w:ilvl="3" w:tplc="04130001" w:tentative="1">
      <w:start w:val="1"/>
      <w:numFmt w:val="bullet"/>
      <w:lvlText w:val=""/>
      <w:lvlJc w:val="left"/>
      <w:pPr>
        <w:ind w:left="3945" w:hanging="360"/>
      </w:pPr>
      <w:rPr>
        <w:rFonts w:ascii="Symbol" w:hAnsi="Symbol" w:hint="default"/>
      </w:rPr>
    </w:lvl>
    <w:lvl w:ilvl="4" w:tplc="04130003" w:tentative="1">
      <w:start w:val="1"/>
      <w:numFmt w:val="bullet"/>
      <w:lvlText w:val="o"/>
      <w:lvlJc w:val="left"/>
      <w:pPr>
        <w:ind w:left="4665" w:hanging="360"/>
      </w:pPr>
      <w:rPr>
        <w:rFonts w:ascii="Courier New" w:hAnsi="Courier New" w:hint="default"/>
      </w:rPr>
    </w:lvl>
    <w:lvl w:ilvl="5" w:tplc="04130005" w:tentative="1">
      <w:start w:val="1"/>
      <w:numFmt w:val="bullet"/>
      <w:lvlText w:val=""/>
      <w:lvlJc w:val="left"/>
      <w:pPr>
        <w:ind w:left="5385" w:hanging="360"/>
      </w:pPr>
      <w:rPr>
        <w:rFonts w:ascii="Wingdings" w:hAnsi="Wingdings" w:hint="default"/>
      </w:rPr>
    </w:lvl>
    <w:lvl w:ilvl="6" w:tplc="04130001" w:tentative="1">
      <w:start w:val="1"/>
      <w:numFmt w:val="bullet"/>
      <w:lvlText w:val=""/>
      <w:lvlJc w:val="left"/>
      <w:pPr>
        <w:ind w:left="6105" w:hanging="360"/>
      </w:pPr>
      <w:rPr>
        <w:rFonts w:ascii="Symbol" w:hAnsi="Symbol" w:hint="default"/>
      </w:rPr>
    </w:lvl>
    <w:lvl w:ilvl="7" w:tplc="04130003" w:tentative="1">
      <w:start w:val="1"/>
      <w:numFmt w:val="bullet"/>
      <w:lvlText w:val="o"/>
      <w:lvlJc w:val="left"/>
      <w:pPr>
        <w:ind w:left="6825" w:hanging="360"/>
      </w:pPr>
      <w:rPr>
        <w:rFonts w:ascii="Courier New" w:hAnsi="Courier New" w:hint="default"/>
      </w:rPr>
    </w:lvl>
    <w:lvl w:ilvl="8" w:tplc="04130005" w:tentative="1">
      <w:start w:val="1"/>
      <w:numFmt w:val="bullet"/>
      <w:lvlText w:val=""/>
      <w:lvlJc w:val="left"/>
      <w:pPr>
        <w:ind w:left="7545" w:hanging="360"/>
      </w:pPr>
      <w:rPr>
        <w:rFonts w:ascii="Wingdings" w:hAnsi="Wingdings" w:hint="default"/>
      </w:rPr>
    </w:lvl>
  </w:abstractNum>
  <w:abstractNum w:abstractNumId="5">
    <w:nsid w:val="31CD4E1C"/>
    <w:multiLevelType w:val="hybridMultilevel"/>
    <w:tmpl w:val="76540466"/>
    <w:lvl w:ilvl="0" w:tplc="04130001">
      <w:start w:val="1"/>
      <w:numFmt w:val="bullet"/>
      <w:lvlText w:val=""/>
      <w:lvlJc w:val="left"/>
      <w:pPr>
        <w:ind w:left="1785" w:hanging="360"/>
      </w:pPr>
      <w:rPr>
        <w:rFonts w:ascii="Symbol" w:hAnsi="Symbol" w:hint="default"/>
      </w:rPr>
    </w:lvl>
    <w:lvl w:ilvl="1" w:tplc="04130003" w:tentative="1">
      <w:start w:val="1"/>
      <w:numFmt w:val="bullet"/>
      <w:lvlText w:val="o"/>
      <w:lvlJc w:val="left"/>
      <w:pPr>
        <w:ind w:left="2505" w:hanging="360"/>
      </w:pPr>
      <w:rPr>
        <w:rFonts w:ascii="Courier New" w:hAnsi="Courier New" w:hint="default"/>
      </w:rPr>
    </w:lvl>
    <w:lvl w:ilvl="2" w:tplc="04130005" w:tentative="1">
      <w:start w:val="1"/>
      <w:numFmt w:val="bullet"/>
      <w:lvlText w:val=""/>
      <w:lvlJc w:val="left"/>
      <w:pPr>
        <w:ind w:left="3225" w:hanging="360"/>
      </w:pPr>
      <w:rPr>
        <w:rFonts w:ascii="Wingdings" w:hAnsi="Wingdings" w:hint="default"/>
      </w:rPr>
    </w:lvl>
    <w:lvl w:ilvl="3" w:tplc="04130001" w:tentative="1">
      <w:start w:val="1"/>
      <w:numFmt w:val="bullet"/>
      <w:lvlText w:val=""/>
      <w:lvlJc w:val="left"/>
      <w:pPr>
        <w:ind w:left="3945" w:hanging="360"/>
      </w:pPr>
      <w:rPr>
        <w:rFonts w:ascii="Symbol" w:hAnsi="Symbol" w:hint="default"/>
      </w:rPr>
    </w:lvl>
    <w:lvl w:ilvl="4" w:tplc="04130003" w:tentative="1">
      <w:start w:val="1"/>
      <w:numFmt w:val="bullet"/>
      <w:lvlText w:val="o"/>
      <w:lvlJc w:val="left"/>
      <w:pPr>
        <w:ind w:left="4665" w:hanging="360"/>
      </w:pPr>
      <w:rPr>
        <w:rFonts w:ascii="Courier New" w:hAnsi="Courier New" w:hint="default"/>
      </w:rPr>
    </w:lvl>
    <w:lvl w:ilvl="5" w:tplc="04130005" w:tentative="1">
      <w:start w:val="1"/>
      <w:numFmt w:val="bullet"/>
      <w:lvlText w:val=""/>
      <w:lvlJc w:val="left"/>
      <w:pPr>
        <w:ind w:left="5385" w:hanging="360"/>
      </w:pPr>
      <w:rPr>
        <w:rFonts w:ascii="Wingdings" w:hAnsi="Wingdings" w:hint="default"/>
      </w:rPr>
    </w:lvl>
    <w:lvl w:ilvl="6" w:tplc="04130001" w:tentative="1">
      <w:start w:val="1"/>
      <w:numFmt w:val="bullet"/>
      <w:lvlText w:val=""/>
      <w:lvlJc w:val="left"/>
      <w:pPr>
        <w:ind w:left="6105" w:hanging="360"/>
      </w:pPr>
      <w:rPr>
        <w:rFonts w:ascii="Symbol" w:hAnsi="Symbol" w:hint="default"/>
      </w:rPr>
    </w:lvl>
    <w:lvl w:ilvl="7" w:tplc="04130003" w:tentative="1">
      <w:start w:val="1"/>
      <w:numFmt w:val="bullet"/>
      <w:lvlText w:val="o"/>
      <w:lvlJc w:val="left"/>
      <w:pPr>
        <w:ind w:left="6825" w:hanging="360"/>
      </w:pPr>
      <w:rPr>
        <w:rFonts w:ascii="Courier New" w:hAnsi="Courier New" w:hint="default"/>
      </w:rPr>
    </w:lvl>
    <w:lvl w:ilvl="8" w:tplc="04130005" w:tentative="1">
      <w:start w:val="1"/>
      <w:numFmt w:val="bullet"/>
      <w:lvlText w:val=""/>
      <w:lvlJc w:val="left"/>
      <w:pPr>
        <w:ind w:left="7545" w:hanging="360"/>
      </w:pPr>
      <w:rPr>
        <w:rFonts w:ascii="Wingdings" w:hAnsi="Wingdings" w:hint="default"/>
      </w:rPr>
    </w:lvl>
  </w:abstractNum>
  <w:abstractNum w:abstractNumId="6">
    <w:nsid w:val="3599786B"/>
    <w:multiLevelType w:val="hybridMultilevel"/>
    <w:tmpl w:val="EECC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AB4F15"/>
    <w:multiLevelType w:val="hybridMultilevel"/>
    <w:tmpl w:val="A6B622CE"/>
    <w:lvl w:ilvl="0" w:tplc="7FCE7DB2">
      <w:numFmt w:val="bullet"/>
      <w:lvlText w:val="-"/>
      <w:lvlJc w:val="left"/>
      <w:pPr>
        <w:ind w:left="1065" w:hanging="360"/>
      </w:pPr>
      <w:rPr>
        <w:rFonts w:ascii="Calibri" w:eastAsia="Times New Roman" w:hAnsi="Calibri" w:hint="default"/>
      </w:rPr>
    </w:lvl>
    <w:lvl w:ilvl="1" w:tplc="08090003" w:tentative="1">
      <w:start w:val="1"/>
      <w:numFmt w:val="bullet"/>
      <w:lvlText w:val="o"/>
      <w:lvlJc w:val="left"/>
      <w:pPr>
        <w:ind w:left="1785" w:hanging="360"/>
      </w:pPr>
      <w:rPr>
        <w:rFonts w:ascii="Courier New" w:hAnsi="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8">
    <w:nsid w:val="3E3F302E"/>
    <w:multiLevelType w:val="hybridMultilevel"/>
    <w:tmpl w:val="218A04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F3A56BB"/>
    <w:multiLevelType w:val="hybridMultilevel"/>
    <w:tmpl w:val="1D8CD034"/>
    <w:lvl w:ilvl="0" w:tplc="D360A346">
      <w:start w:val="7"/>
      <w:numFmt w:val="bullet"/>
      <w:lvlText w:val="-"/>
      <w:lvlJc w:val="left"/>
      <w:pPr>
        <w:ind w:left="1785" w:hanging="360"/>
      </w:pPr>
      <w:rPr>
        <w:rFonts w:ascii="Calibri" w:eastAsia="Times New Roman" w:hAnsi="Calibri" w:hint="default"/>
      </w:rPr>
    </w:lvl>
    <w:lvl w:ilvl="1" w:tplc="04130003" w:tentative="1">
      <w:start w:val="1"/>
      <w:numFmt w:val="bullet"/>
      <w:lvlText w:val="o"/>
      <w:lvlJc w:val="left"/>
      <w:pPr>
        <w:ind w:left="2505" w:hanging="360"/>
      </w:pPr>
      <w:rPr>
        <w:rFonts w:ascii="Courier New" w:hAnsi="Courier New" w:hint="default"/>
      </w:rPr>
    </w:lvl>
    <w:lvl w:ilvl="2" w:tplc="04130005" w:tentative="1">
      <w:start w:val="1"/>
      <w:numFmt w:val="bullet"/>
      <w:lvlText w:val=""/>
      <w:lvlJc w:val="left"/>
      <w:pPr>
        <w:ind w:left="3225" w:hanging="360"/>
      </w:pPr>
      <w:rPr>
        <w:rFonts w:ascii="Wingdings" w:hAnsi="Wingdings" w:hint="default"/>
      </w:rPr>
    </w:lvl>
    <w:lvl w:ilvl="3" w:tplc="04130001" w:tentative="1">
      <w:start w:val="1"/>
      <w:numFmt w:val="bullet"/>
      <w:lvlText w:val=""/>
      <w:lvlJc w:val="left"/>
      <w:pPr>
        <w:ind w:left="3945" w:hanging="360"/>
      </w:pPr>
      <w:rPr>
        <w:rFonts w:ascii="Symbol" w:hAnsi="Symbol" w:hint="default"/>
      </w:rPr>
    </w:lvl>
    <w:lvl w:ilvl="4" w:tplc="04130003" w:tentative="1">
      <w:start w:val="1"/>
      <w:numFmt w:val="bullet"/>
      <w:lvlText w:val="o"/>
      <w:lvlJc w:val="left"/>
      <w:pPr>
        <w:ind w:left="4665" w:hanging="360"/>
      </w:pPr>
      <w:rPr>
        <w:rFonts w:ascii="Courier New" w:hAnsi="Courier New" w:hint="default"/>
      </w:rPr>
    </w:lvl>
    <w:lvl w:ilvl="5" w:tplc="04130005" w:tentative="1">
      <w:start w:val="1"/>
      <w:numFmt w:val="bullet"/>
      <w:lvlText w:val=""/>
      <w:lvlJc w:val="left"/>
      <w:pPr>
        <w:ind w:left="5385" w:hanging="360"/>
      </w:pPr>
      <w:rPr>
        <w:rFonts w:ascii="Wingdings" w:hAnsi="Wingdings" w:hint="default"/>
      </w:rPr>
    </w:lvl>
    <w:lvl w:ilvl="6" w:tplc="04130001" w:tentative="1">
      <w:start w:val="1"/>
      <w:numFmt w:val="bullet"/>
      <w:lvlText w:val=""/>
      <w:lvlJc w:val="left"/>
      <w:pPr>
        <w:ind w:left="6105" w:hanging="360"/>
      </w:pPr>
      <w:rPr>
        <w:rFonts w:ascii="Symbol" w:hAnsi="Symbol" w:hint="default"/>
      </w:rPr>
    </w:lvl>
    <w:lvl w:ilvl="7" w:tplc="04130003" w:tentative="1">
      <w:start w:val="1"/>
      <w:numFmt w:val="bullet"/>
      <w:lvlText w:val="o"/>
      <w:lvlJc w:val="left"/>
      <w:pPr>
        <w:ind w:left="6825" w:hanging="360"/>
      </w:pPr>
      <w:rPr>
        <w:rFonts w:ascii="Courier New" w:hAnsi="Courier New" w:hint="default"/>
      </w:rPr>
    </w:lvl>
    <w:lvl w:ilvl="8" w:tplc="04130005" w:tentative="1">
      <w:start w:val="1"/>
      <w:numFmt w:val="bullet"/>
      <w:lvlText w:val=""/>
      <w:lvlJc w:val="left"/>
      <w:pPr>
        <w:ind w:left="7545" w:hanging="360"/>
      </w:pPr>
      <w:rPr>
        <w:rFonts w:ascii="Wingdings" w:hAnsi="Wingdings" w:hint="default"/>
      </w:rPr>
    </w:lvl>
  </w:abstractNum>
  <w:abstractNum w:abstractNumId="10">
    <w:nsid w:val="401473EC"/>
    <w:multiLevelType w:val="hybridMultilevel"/>
    <w:tmpl w:val="B6D8EF2A"/>
    <w:lvl w:ilvl="0" w:tplc="F09297A8">
      <w:numFmt w:val="bullet"/>
      <w:lvlText w:val="-"/>
      <w:lvlJc w:val="left"/>
      <w:pPr>
        <w:ind w:left="72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2C70F72"/>
    <w:multiLevelType w:val="hybridMultilevel"/>
    <w:tmpl w:val="76B43190"/>
    <w:lvl w:ilvl="0" w:tplc="04130003">
      <w:start w:val="1"/>
      <w:numFmt w:val="bullet"/>
      <w:lvlText w:val="o"/>
      <w:lvlJc w:val="left"/>
      <w:pPr>
        <w:ind w:left="720" w:hanging="360"/>
      </w:pPr>
      <w:rPr>
        <w:rFonts w:ascii="Courier New" w:hAnsi="Courier New"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67462C3"/>
    <w:multiLevelType w:val="hybridMultilevel"/>
    <w:tmpl w:val="59B84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457E34"/>
    <w:multiLevelType w:val="hybridMultilevel"/>
    <w:tmpl w:val="E520904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nsid w:val="6D760934"/>
    <w:multiLevelType w:val="hybridMultilevel"/>
    <w:tmpl w:val="633A44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E8527DA"/>
    <w:multiLevelType w:val="hybridMultilevel"/>
    <w:tmpl w:val="35A41FF2"/>
    <w:lvl w:ilvl="0" w:tplc="7D0C9CBC">
      <w:numFmt w:val="bullet"/>
      <w:lvlText w:val="-"/>
      <w:lvlJc w:val="left"/>
      <w:pPr>
        <w:ind w:left="72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01A67BA"/>
    <w:multiLevelType w:val="hybridMultilevel"/>
    <w:tmpl w:val="83A61C50"/>
    <w:lvl w:ilvl="0" w:tplc="74E4ECA2">
      <w:numFmt w:val="bullet"/>
      <w:lvlText w:val="-"/>
      <w:lvlJc w:val="left"/>
      <w:pPr>
        <w:ind w:left="1065" w:hanging="360"/>
      </w:pPr>
      <w:rPr>
        <w:rFonts w:ascii="Calibri" w:eastAsia="Times New Roman" w:hAnsi="Calibri" w:hint="default"/>
      </w:rPr>
    </w:lvl>
    <w:lvl w:ilvl="1" w:tplc="08090003" w:tentative="1">
      <w:start w:val="1"/>
      <w:numFmt w:val="bullet"/>
      <w:lvlText w:val="o"/>
      <w:lvlJc w:val="left"/>
      <w:pPr>
        <w:ind w:left="1785" w:hanging="360"/>
      </w:pPr>
      <w:rPr>
        <w:rFonts w:ascii="Courier New" w:hAnsi="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7">
    <w:nsid w:val="73AD115D"/>
    <w:multiLevelType w:val="hybridMultilevel"/>
    <w:tmpl w:val="AA50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5441EB"/>
    <w:multiLevelType w:val="hybridMultilevel"/>
    <w:tmpl w:val="16D8A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7"/>
  </w:num>
  <w:num w:numId="4">
    <w:abstractNumId w:val="6"/>
  </w:num>
  <w:num w:numId="5">
    <w:abstractNumId w:val="13"/>
  </w:num>
  <w:num w:numId="6">
    <w:abstractNumId w:val="0"/>
  </w:num>
  <w:num w:numId="7">
    <w:abstractNumId w:val="16"/>
  </w:num>
  <w:num w:numId="8">
    <w:abstractNumId w:val="7"/>
  </w:num>
  <w:num w:numId="9">
    <w:abstractNumId w:val="4"/>
  </w:num>
  <w:num w:numId="10">
    <w:abstractNumId w:val="5"/>
  </w:num>
  <w:num w:numId="11">
    <w:abstractNumId w:val="14"/>
  </w:num>
  <w:num w:numId="12">
    <w:abstractNumId w:val="3"/>
  </w:num>
  <w:num w:numId="13">
    <w:abstractNumId w:val="9"/>
  </w:num>
  <w:num w:numId="14">
    <w:abstractNumId w:val="2"/>
  </w:num>
  <w:num w:numId="15">
    <w:abstractNumId w:val="10"/>
  </w:num>
  <w:num w:numId="16">
    <w:abstractNumId w:val="8"/>
  </w:num>
  <w:num w:numId="17">
    <w:abstractNumId w:val="11"/>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7581"/>
    <w:rsid w:val="0000086D"/>
    <w:rsid w:val="00001664"/>
    <w:rsid w:val="000017B5"/>
    <w:rsid w:val="00001FEE"/>
    <w:rsid w:val="00002B7A"/>
    <w:rsid w:val="00002D27"/>
    <w:rsid w:val="00002E8B"/>
    <w:rsid w:val="00002EA9"/>
    <w:rsid w:val="00003533"/>
    <w:rsid w:val="000036C8"/>
    <w:rsid w:val="0000382A"/>
    <w:rsid w:val="00006368"/>
    <w:rsid w:val="00006CF7"/>
    <w:rsid w:val="000076BA"/>
    <w:rsid w:val="00010272"/>
    <w:rsid w:val="00010380"/>
    <w:rsid w:val="000104E5"/>
    <w:rsid w:val="00010B66"/>
    <w:rsid w:val="00011013"/>
    <w:rsid w:val="00011078"/>
    <w:rsid w:val="00011789"/>
    <w:rsid w:val="000117C4"/>
    <w:rsid w:val="000118F7"/>
    <w:rsid w:val="00011A31"/>
    <w:rsid w:val="00011AB6"/>
    <w:rsid w:val="000136AC"/>
    <w:rsid w:val="000144BA"/>
    <w:rsid w:val="0001462F"/>
    <w:rsid w:val="00014862"/>
    <w:rsid w:val="00015662"/>
    <w:rsid w:val="00017F6C"/>
    <w:rsid w:val="000204C4"/>
    <w:rsid w:val="0002053C"/>
    <w:rsid w:val="0002148A"/>
    <w:rsid w:val="00022EAE"/>
    <w:rsid w:val="00023167"/>
    <w:rsid w:val="0002418E"/>
    <w:rsid w:val="00024863"/>
    <w:rsid w:val="00024980"/>
    <w:rsid w:val="00024F92"/>
    <w:rsid w:val="00025268"/>
    <w:rsid w:val="00031421"/>
    <w:rsid w:val="00031602"/>
    <w:rsid w:val="00031699"/>
    <w:rsid w:val="000318A1"/>
    <w:rsid w:val="000320B4"/>
    <w:rsid w:val="00032135"/>
    <w:rsid w:val="0003394B"/>
    <w:rsid w:val="00034036"/>
    <w:rsid w:val="00034E5C"/>
    <w:rsid w:val="000366B2"/>
    <w:rsid w:val="00040829"/>
    <w:rsid w:val="00040CFB"/>
    <w:rsid w:val="000413DB"/>
    <w:rsid w:val="000414CF"/>
    <w:rsid w:val="00041A7C"/>
    <w:rsid w:val="00041ABC"/>
    <w:rsid w:val="00042DC9"/>
    <w:rsid w:val="00042DDB"/>
    <w:rsid w:val="00045A43"/>
    <w:rsid w:val="00046041"/>
    <w:rsid w:val="00046126"/>
    <w:rsid w:val="00046706"/>
    <w:rsid w:val="000469A0"/>
    <w:rsid w:val="000470F4"/>
    <w:rsid w:val="0004738D"/>
    <w:rsid w:val="0004748E"/>
    <w:rsid w:val="0004765F"/>
    <w:rsid w:val="000502CD"/>
    <w:rsid w:val="000505A1"/>
    <w:rsid w:val="00050C2E"/>
    <w:rsid w:val="00051DA9"/>
    <w:rsid w:val="00052833"/>
    <w:rsid w:val="00052EEC"/>
    <w:rsid w:val="000534F8"/>
    <w:rsid w:val="000546CB"/>
    <w:rsid w:val="000559FC"/>
    <w:rsid w:val="00055B36"/>
    <w:rsid w:val="000574D3"/>
    <w:rsid w:val="00057A27"/>
    <w:rsid w:val="00061679"/>
    <w:rsid w:val="00061DE9"/>
    <w:rsid w:val="000622F0"/>
    <w:rsid w:val="000633A2"/>
    <w:rsid w:val="00063A57"/>
    <w:rsid w:val="000647CB"/>
    <w:rsid w:val="00064C2E"/>
    <w:rsid w:val="00065334"/>
    <w:rsid w:val="00066370"/>
    <w:rsid w:val="000674B8"/>
    <w:rsid w:val="00067D93"/>
    <w:rsid w:val="00071315"/>
    <w:rsid w:val="000719BD"/>
    <w:rsid w:val="00073805"/>
    <w:rsid w:val="00073969"/>
    <w:rsid w:val="000742F1"/>
    <w:rsid w:val="00074CAC"/>
    <w:rsid w:val="0007587E"/>
    <w:rsid w:val="000779C6"/>
    <w:rsid w:val="00081B03"/>
    <w:rsid w:val="00081C7C"/>
    <w:rsid w:val="00081FFD"/>
    <w:rsid w:val="0008236F"/>
    <w:rsid w:val="000823D7"/>
    <w:rsid w:val="0008360D"/>
    <w:rsid w:val="000848FA"/>
    <w:rsid w:val="00085024"/>
    <w:rsid w:val="00085B28"/>
    <w:rsid w:val="00086C69"/>
    <w:rsid w:val="00087037"/>
    <w:rsid w:val="00087C72"/>
    <w:rsid w:val="00090528"/>
    <w:rsid w:val="00091E66"/>
    <w:rsid w:val="00092C97"/>
    <w:rsid w:val="000932D8"/>
    <w:rsid w:val="0009352C"/>
    <w:rsid w:val="0009532B"/>
    <w:rsid w:val="000956F4"/>
    <w:rsid w:val="00097283"/>
    <w:rsid w:val="000977A3"/>
    <w:rsid w:val="000A0CC3"/>
    <w:rsid w:val="000A1D6A"/>
    <w:rsid w:val="000A4360"/>
    <w:rsid w:val="000A5A2C"/>
    <w:rsid w:val="000A733F"/>
    <w:rsid w:val="000A7AD3"/>
    <w:rsid w:val="000A7C72"/>
    <w:rsid w:val="000B1E29"/>
    <w:rsid w:val="000B216D"/>
    <w:rsid w:val="000B2A51"/>
    <w:rsid w:val="000B2E69"/>
    <w:rsid w:val="000B353E"/>
    <w:rsid w:val="000B3AB8"/>
    <w:rsid w:val="000B4507"/>
    <w:rsid w:val="000B5DFD"/>
    <w:rsid w:val="000C0614"/>
    <w:rsid w:val="000C0616"/>
    <w:rsid w:val="000C1A46"/>
    <w:rsid w:val="000C286A"/>
    <w:rsid w:val="000C2E88"/>
    <w:rsid w:val="000C3E24"/>
    <w:rsid w:val="000C43E1"/>
    <w:rsid w:val="000C49A9"/>
    <w:rsid w:val="000C57B8"/>
    <w:rsid w:val="000C61C9"/>
    <w:rsid w:val="000D0ED0"/>
    <w:rsid w:val="000D42CE"/>
    <w:rsid w:val="000D4F06"/>
    <w:rsid w:val="000D58F3"/>
    <w:rsid w:val="000D5DCC"/>
    <w:rsid w:val="000D5FE8"/>
    <w:rsid w:val="000D608D"/>
    <w:rsid w:val="000D7922"/>
    <w:rsid w:val="000D7E7C"/>
    <w:rsid w:val="000E02F7"/>
    <w:rsid w:val="000E108D"/>
    <w:rsid w:val="000E26AC"/>
    <w:rsid w:val="000E296F"/>
    <w:rsid w:val="000E2BBB"/>
    <w:rsid w:val="000E35E2"/>
    <w:rsid w:val="000E44C2"/>
    <w:rsid w:val="000E5BE8"/>
    <w:rsid w:val="000E6CD5"/>
    <w:rsid w:val="000E7CA8"/>
    <w:rsid w:val="000E7FC8"/>
    <w:rsid w:val="000F004B"/>
    <w:rsid w:val="000F085F"/>
    <w:rsid w:val="000F11E8"/>
    <w:rsid w:val="000F42D8"/>
    <w:rsid w:val="000F4393"/>
    <w:rsid w:val="000F4F80"/>
    <w:rsid w:val="000F540B"/>
    <w:rsid w:val="000F5533"/>
    <w:rsid w:val="000F6D46"/>
    <w:rsid w:val="000F7B29"/>
    <w:rsid w:val="00100A99"/>
    <w:rsid w:val="00100F70"/>
    <w:rsid w:val="0010120E"/>
    <w:rsid w:val="00102052"/>
    <w:rsid w:val="00102F20"/>
    <w:rsid w:val="001040F7"/>
    <w:rsid w:val="00104388"/>
    <w:rsid w:val="001045D0"/>
    <w:rsid w:val="001053C5"/>
    <w:rsid w:val="00107DBD"/>
    <w:rsid w:val="00107EAE"/>
    <w:rsid w:val="001102D8"/>
    <w:rsid w:val="00110BAD"/>
    <w:rsid w:val="00110D1F"/>
    <w:rsid w:val="001122A2"/>
    <w:rsid w:val="00112776"/>
    <w:rsid w:val="0011282B"/>
    <w:rsid w:val="001135DA"/>
    <w:rsid w:val="00113625"/>
    <w:rsid w:val="00116877"/>
    <w:rsid w:val="00116EC1"/>
    <w:rsid w:val="00117144"/>
    <w:rsid w:val="00117306"/>
    <w:rsid w:val="00117E80"/>
    <w:rsid w:val="001206C7"/>
    <w:rsid w:val="00120ECC"/>
    <w:rsid w:val="001210BB"/>
    <w:rsid w:val="00121204"/>
    <w:rsid w:val="00121BC6"/>
    <w:rsid w:val="001224CF"/>
    <w:rsid w:val="00122EBC"/>
    <w:rsid w:val="00123368"/>
    <w:rsid w:val="00123BC5"/>
    <w:rsid w:val="00123F61"/>
    <w:rsid w:val="00123FBA"/>
    <w:rsid w:val="001259F9"/>
    <w:rsid w:val="00125D36"/>
    <w:rsid w:val="0012678B"/>
    <w:rsid w:val="00132E64"/>
    <w:rsid w:val="0013328D"/>
    <w:rsid w:val="001355D2"/>
    <w:rsid w:val="00135652"/>
    <w:rsid w:val="00136CAD"/>
    <w:rsid w:val="00140AE9"/>
    <w:rsid w:val="00140CCA"/>
    <w:rsid w:val="00141564"/>
    <w:rsid w:val="00142DFD"/>
    <w:rsid w:val="00143CFC"/>
    <w:rsid w:val="00144B30"/>
    <w:rsid w:val="00145EAA"/>
    <w:rsid w:val="00146007"/>
    <w:rsid w:val="001462F8"/>
    <w:rsid w:val="0014635E"/>
    <w:rsid w:val="00147BA8"/>
    <w:rsid w:val="00147D1D"/>
    <w:rsid w:val="001507AA"/>
    <w:rsid w:val="001510DE"/>
    <w:rsid w:val="00151796"/>
    <w:rsid w:val="00152D8C"/>
    <w:rsid w:val="00152E20"/>
    <w:rsid w:val="00155695"/>
    <w:rsid w:val="00155C5F"/>
    <w:rsid w:val="00156FAF"/>
    <w:rsid w:val="001607F1"/>
    <w:rsid w:val="00160AC8"/>
    <w:rsid w:val="00160B4A"/>
    <w:rsid w:val="00161803"/>
    <w:rsid w:val="001633FF"/>
    <w:rsid w:val="00163578"/>
    <w:rsid w:val="00163B31"/>
    <w:rsid w:val="001658DD"/>
    <w:rsid w:val="0016693C"/>
    <w:rsid w:val="001672EC"/>
    <w:rsid w:val="00167EC1"/>
    <w:rsid w:val="0017092D"/>
    <w:rsid w:val="00171593"/>
    <w:rsid w:val="0017241D"/>
    <w:rsid w:val="00173656"/>
    <w:rsid w:val="00173C1D"/>
    <w:rsid w:val="00173DCB"/>
    <w:rsid w:val="001740CD"/>
    <w:rsid w:val="00174296"/>
    <w:rsid w:val="00174BE1"/>
    <w:rsid w:val="001814CA"/>
    <w:rsid w:val="001814EB"/>
    <w:rsid w:val="00182564"/>
    <w:rsid w:val="001833FF"/>
    <w:rsid w:val="00183AEA"/>
    <w:rsid w:val="001840A6"/>
    <w:rsid w:val="0018427B"/>
    <w:rsid w:val="0018439C"/>
    <w:rsid w:val="001860C9"/>
    <w:rsid w:val="001865DB"/>
    <w:rsid w:val="00186D4A"/>
    <w:rsid w:val="00187B50"/>
    <w:rsid w:val="001911C3"/>
    <w:rsid w:val="00191DF7"/>
    <w:rsid w:val="00192853"/>
    <w:rsid w:val="00193E9D"/>
    <w:rsid w:val="001941FB"/>
    <w:rsid w:val="0019567B"/>
    <w:rsid w:val="00195723"/>
    <w:rsid w:val="00196E3C"/>
    <w:rsid w:val="001978B9"/>
    <w:rsid w:val="001A0247"/>
    <w:rsid w:val="001A086A"/>
    <w:rsid w:val="001A0D21"/>
    <w:rsid w:val="001A1BC2"/>
    <w:rsid w:val="001A3061"/>
    <w:rsid w:val="001A4AF9"/>
    <w:rsid w:val="001A4B3C"/>
    <w:rsid w:val="001A67A6"/>
    <w:rsid w:val="001A74B0"/>
    <w:rsid w:val="001B044C"/>
    <w:rsid w:val="001B4236"/>
    <w:rsid w:val="001B4248"/>
    <w:rsid w:val="001B6EC2"/>
    <w:rsid w:val="001B7E1F"/>
    <w:rsid w:val="001C1A5B"/>
    <w:rsid w:val="001C1AF2"/>
    <w:rsid w:val="001C37CF"/>
    <w:rsid w:val="001C4432"/>
    <w:rsid w:val="001C4555"/>
    <w:rsid w:val="001C6E00"/>
    <w:rsid w:val="001C7E39"/>
    <w:rsid w:val="001D08F3"/>
    <w:rsid w:val="001D112D"/>
    <w:rsid w:val="001D2373"/>
    <w:rsid w:val="001D2800"/>
    <w:rsid w:val="001D38B1"/>
    <w:rsid w:val="001D5625"/>
    <w:rsid w:val="001D7FEB"/>
    <w:rsid w:val="001E03DC"/>
    <w:rsid w:val="001E0B4D"/>
    <w:rsid w:val="001E0E80"/>
    <w:rsid w:val="001E11EC"/>
    <w:rsid w:val="001E1CBD"/>
    <w:rsid w:val="001E2B0B"/>
    <w:rsid w:val="001E2CC5"/>
    <w:rsid w:val="001E2E0B"/>
    <w:rsid w:val="001E4B5F"/>
    <w:rsid w:val="001E4FAB"/>
    <w:rsid w:val="001E6D79"/>
    <w:rsid w:val="001E6E2E"/>
    <w:rsid w:val="001F0F5F"/>
    <w:rsid w:val="001F14E6"/>
    <w:rsid w:val="001F179D"/>
    <w:rsid w:val="001F3684"/>
    <w:rsid w:val="001F3768"/>
    <w:rsid w:val="001F4665"/>
    <w:rsid w:val="001F47B4"/>
    <w:rsid w:val="001F655E"/>
    <w:rsid w:val="001F69FD"/>
    <w:rsid w:val="001F70B0"/>
    <w:rsid w:val="001F70E1"/>
    <w:rsid w:val="002030C1"/>
    <w:rsid w:val="00203530"/>
    <w:rsid w:val="002039FD"/>
    <w:rsid w:val="00206B49"/>
    <w:rsid w:val="0021036A"/>
    <w:rsid w:val="0021195A"/>
    <w:rsid w:val="00214E13"/>
    <w:rsid w:val="00215059"/>
    <w:rsid w:val="0021675F"/>
    <w:rsid w:val="00216A43"/>
    <w:rsid w:val="00217639"/>
    <w:rsid w:val="002216E2"/>
    <w:rsid w:val="0022224F"/>
    <w:rsid w:val="002223B9"/>
    <w:rsid w:val="00223F0A"/>
    <w:rsid w:val="00224402"/>
    <w:rsid w:val="00224459"/>
    <w:rsid w:val="002244D0"/>
    <w:rsid w:val="002247C7"/>
    <w:rsid w:val="002247CD"/>
    <w:rsid w:val="00225CF2"/>
    <w:rsid w:val="00230162"/>
    <w:rsid w:val="002301D3"/>
    <w:rsid w:val="002327B6"/>
    <w:rsid w:val="00232ED6"/>
    <w:rsid w:val="00234981"/>
    <w:rsid w:val="002366E6"/>
    <w:rsid w:val="00236D22"/>
    <w:rsid w:val="0024169D"/>
    <w:rsid w:val="0024173A"/>
    <w:rsid w:val="0024271D"/>
    <w:rsid w:val="002427E8"/>
    <w:rsid w:val="00243500"/>
    <w:rsid w:val="00244357"/>
    <w:rsid w:val="00245AC8"/>
    <w:rsid w:val="00245BDD"/>
    <w:rsid w:val="00245F12"/>
    <w:rsid w:val="002466D1"/>
    <w:rsid w:val="00247834"/>
    <w:rsid w:val="00251ACA"/>
    <w:rsid w:val="00252701"/>
    <w:rsid w:val="0025481F"/>
    <w:rsid w:val="0025542E"/>
    <w:rsid w:val="00256678"/>
    <w:rsid w:val="00256CC0"/>
    <w:rsid w:val="00257153"/>
    <w:rsid w:val="00257436"/>
    <w:rsid w:val="00260325"/>
    <w:rsid w:val="00260339"/>
    <w:rsid w:val="00263282"/>
    <w:rsid w:val="0026341D"/>
    <w:rsid w:val="0026363B"/>
    <w:rsid w:val="002652C0"/>
    <w:rsid w:val="00265B02"/>
    <w:rsid w:val="0026612F"/>
    <w:rsid w:val="00266486"/>
    <w:rsid w:val="0026670F"/>
    <w:rsid w:val="0026714B"/>
    <w:rsid w:val="00271705"/>
    <w:rsid w:val="002735C8"/>
    <w:rsid w:val="002738C1"/>
    <w:rsid w:val="00273D43"/>
    <w:rsid w:val="002742B5"/>
    <w:rsid w:val="002748FB"/>
    <w:rsid w:val="00274F9D"/>
    <w:rsid w:val="00275986"/>
    <w:rsid w:val="00276637"/>
    <w:rsid w:val="0027712B"/>
    <w:rsid w:val="002777A7"/>
    <w:rsid w:val="00277F49"/>
    <w:rsid w:val="00280D45"/>
    <w:rsid w:val="00281EF5"/>
    <w:rsid w:val="002831EA"/>
    <w:rsid w:val="00284ED0"/>
    <w:rsid w:val="0029020B"/>
    <w:rsid w:val="0029094E"/>
    <w:rsid w:val="0029253A"/>
    <w:rsid w:val="00292FA3"/>
    <w:rsid w:val="00293CB2"/>
    <w:rsid w:val="002957DB"/>
    <w:rsid w:val="00295C68"/>
    <w:rsid w:val="002970E4"/>
    <w:rsid w:val="002A2AB2"/>
    <w:rsid w:val="002A3374"/>
    <w:rsid w:val="002A597D"/>
    <w:rsid w:val="002A5B05"/>
    <w:rsid w:val="002A6017"/>
    <w:rsid w:val="002A75AA"/>
    <w:rsid w:val="002B1A2A"/>
    <w:rsid w:val="002B1BAC"/>
    <w:rsid w:val="002B24E7"/>
    <w:rsid w:val="002B39AD"/>
    <w:rsid w:val="002B41C8"/>
    <w:rsid w:val="002B5372"/>
    <w:rsid w:val="002B5453"/>
    <w:rsid w:val="002B5A88"/>
    <w:rsid w:val="002B5B86"/>
    <w:rsid w:val="002B72CC"/>
    <w:rsid w:val="002C178D"/>
    <w:rsid w:val="002C4009"/>
    <w:rsid w:val="002C6674"/>
    <w:rsid w:val="002D116E"/>
    <w:rsid w:val="002D1423"/>
    <w:rsid w:val="002D5A43"/>
    <w:rsid w:val="002D5D83"/>
    <w:rsid w:val="002D5E81"/>
    <w:rsid w:val="002D60CD"/>
    <w:rsid w:val="002D69D1"/>
    <w:rsid w:val="002D7426"/>
    <w:rsid w:val="002D7CA0"/>
    <w:rsid w:val="002E0595"/>
    <w:rsid w:val="002E2082"/>
    <w:rsid w:val="002E5053"/>
    <w:rsid w:val="002E7A20"/>
    <w:rsid w:val="002E7F39"/>
    <w:rsid w:val="002F004B"/>
    <w:rsid w:val="002F0855"/>
    <w:rsid w:val="002F09EA"/>
    <w:rsid w:val="002F0E65"/>
    <w:rsid w:val="002F7509"/>
    <w:rsid w:val="002F7A3D"/>
    <w:rsid w:val="002F7FD9"/>
    <w:rsid w:val="0030081E"/>
    <w:rsid w:val="003016E8"/>
    <w:rsid w:val="0030217B"/>
    <w:rsid w:val="00302491"/>
    <w:rsid w:val="0030625B"/>
    <w:rsid w:val="003068D0"/>
    <w:rsid w:val="00306AF5"/>
    <w:rsid w:val="00310B01"/>
    <w:rsid w:val="00312218"/>
    <w:rsid w:val="00313856"/>
    <w:rsid w:val="003138FB"/>
    <w:rsid w:val="00313A06"/>
    <w:rsid w:val="003143E6"/>
    <w:rsid w:val="003157D0"/>
    <w:rsid w:val="00315B29"/>
    <w:rsid w:val="00322114"/>
    <w:rsid w:val="00322F74"/>
    <w:rsid w:val="00323323"/>
    <w:rsid w:val="00323E22"/>
    <w:rsid w:val="003245BC"/>
    <w:rsid w:val="00324C7B"/>
    <w:rsid w:val="00325CBA"/>
    <w:rsid w:val="003260E6"/>
    <w:rsid w:val="00326803"/>
    <w:rsid w:val="00326FCB"/>
    <w:rsid w:val="00327356"/>
    <w:rsid w:val="003302E5"/>
    <w:rsid w:val="0033051B"/>
    <w:rsid w:val="00330C9B"/>
    <w:rsid w:val="00330D3F"/>
    <w:rsid w:val="00332B28"/>
    <w:rsid w:val="00333181"/>
    <w:rsid w:val="00333DB6"/>
    <w:rsid w:val="00334CE8"/>
    <w:rsid w:val="00334E5F"/>
    <w:rsid w:val="003351FC"/>
    <w:rsid w:val="00335E78"/>
    <w:rsid w:val="0033631F"/>
    <w:rsid w:val="00336AF0"/>
    <w:rsid w:val="00340D27"/>
    <w:rsid w:val="003430D4"/>
    <w:rsid w:val="0034358D"/>
    <w:rsid w:val="0034556D"/>
    <w:rsid w:val="00346F09"/>
    <w:rsid w:val="0035026D"/>
    <w:rsid w:val="00350995"/>
    <w:rsid w:val="00353930"/>
    <w:rsid w:val="003550B5"/>
    <w:rsid w:val="00355B1B"/>
    <w:rsid w:val="00355C8A"/>
    <w:rsid w:val="00355CD3"/>
    <w:rsid w:val="003569BA"/>
    <w:rsid w:val="00357134"/>
    <w:rsid w:val="00357334"/>
    <w:rsid w:val="0036021B"/>
    <w:rsid w:val="00361D31"/>
    <w:rsid w:val="00361E88"/>
    <w:rsid w:val="0036338F"/>
    <w:rsid w:val="00363823"/>
    <w:rsid w:val="00363CD5"/>
    <w:rsid w:val="00365280"/>
    <w:rsid w:val="00370900"/>
    <w:rsid w:val="00370EAF"/>
    <w:rsid w:val="003718A2"/>
    <w:rsid w:val="00372575"/>
    <w:rsid w:val="00373195"/>
    <w:rsid w:val="00373D25"/>
    <w:rsid w:val="003754D8"/>
    <w:rsid w:val="00375CF1"/>
    <w:rsid w:val="00377011"/>
    <w:rsid w:val="0038121B"/>
    <w:rsid w:val="00382DF2"/>
    <w:rsid w:val="00383C1C"/>
    <w:rsid w:val="00384591"/>
    <w:rsid w:val="00384647"/>
    <w:rsid w:val="0038480C"/>
    <w:rsid w:val="00384C44"/>
    <w:rsid w:val="003851A7"/>
    <w:rsid w:val="00386229"/>
    <w:rsid w:val="00391727"/>
    <w:rsid w:val="00391D06"/>
    <w:rsid w:val="00391DF2"/>
    <w:rsid w:val="00392608"/>
    <w:rsid w:val="003935E7"/>
    <w:rsid w:val="003948F9"/>
    <w:rsid w:val="00395F4F"/>
    <w:rsid w:val="00395FEC"/>
    <w:rsid w:val="003973CC"/>
    <w:rsid w:val="003A0394"/>
    <w:rsid w:val="003A0D40"/>
    <w:rsid w:val="003A104C"/>
    <w:rsid w:val="003A594F"/>
    <w:rsid w:val="003A690F"/>
    <w:rsid w:val="003A6B09"/>
    <w:rsid w:val="003B1DB4"/>
    <w:rsid w:val="003B2CEA"/>
    <w:rsid w:val="003B34E1"/>
    <w:rsid w:val="003B43B9"/>
    <w:rsid w:val="003B467C"/>
    <w:rsid w:val="003B4A6E"/>
    <w:rsid w:val="003B6174"/>
    <w:rsid w:val="003B6F9A"/>
    <w:rsid w:val="003B77ED"/>
    <w:rsid w:val="003C0103"/>
    <w:rsid w:val="003C02A6"/>
    <w:rsid w:val="003C0468"/>
    <w:rsid w:val="003C2831"/>
    <w:rsid w:val="003C28EC"/>
    <w:rsid w:val="003C4558"/>
    <w:rsid w:val="003C5035"/>
    <w:rsid w:val="003C5DB1"/>
    <w:rsid w:val="003C5FF1"/>
    <w:rsid w:val="003C7F9B"/>
    <w:rsid w:val="003D28BD"/>
    <w:rsid w:val="003D3A0E"/>
    <w:rsid w:val="003D5AB7"/>
    <w:rsid w:val="003D7002"/>
    <w:rsid w:val="003D7DF8"/>
    <w:rsid w:val="003E2160"/>
    <w:rsid w:val="003E2628"/>
    <w:rsid w:val="003E3973"/>
    <w:rsid w:val="003E506B"/>
    <w:rsid w:val="003E5CC5"/>
    <w:rsid w:val="003E61DB"/>
    <w:rsid w:val="003F1349"/>
    <w:rsid w:val="003F35DC"/>
    <w:rsid w:val="003F4033"/>
    <w:rsid w:val="003F4C58"/>
    <w:rsid w:val="003F4FB4"/>
    <w:rsid w:val="003F574B"/>
    <w:rsid w:val="003F6C81"/>
    <w:rsid w:val="003F6CF7"/>
    <w:rsid w:val="003F6F8A"/>
    <w:rsid w:val="003F7114"/>
    <w:rsid w:val="003F7134"/>
    <w:rsid w:val="00400BB7"/>
    <w:rsid w:val="00400CEC"/>
    <w:rsid w:val="00401AC5"/>
    <w:rsid w:val="0040225D"/>
    <w:rsid w:val="00402880"/>
    <w:rsid w:val="00402A0D"/>
    <w:rsid w:val="00402A33"/>
    <w:rsid w:val="00402ABE"/>
    <w:rsid w:val="0040442D"/>
    <w:rsid w:val="00405017"/>
    <w:rsid w:val="00405C26"/>
    <w:rsid w:val="00406D3A"/>
    <w:rsid w:val="00406E62"/>
    <w:rsid w:val="00406FB4"/>
    <w:rsid w:val="004076B4"/>
    <w:rsid w:val="00410E9A"/>
    <w:rsid w:val="00410FC0"/>
    <w:rsid w:val="00411D55"/>
    <w:rsid w:val="0041214C"/>
    <w:rsid w:val="0041238E"/>
    <w:rsid w:val="004123DE"/>
    <w:rsid w:val="00413B83"/>
    <w:rsid w:val="004145F9"/>
    <w:rsid w:val="004159BE"/>
    <w:rsid w:val="004178B1"/>
    <w:rsid w:val="004242EC"/>
    <w:rsid w:val="00424D98"/>
    <w:rsid w:val="004254C0"/>
    <w:rsid w:val="004262F8"/>
    <w:rsid w:val="00427844"/>
    <w:rsid w:val="004303F4"/>
    <w:rsid w:val="00431562"/>
    <w:rsid w:val="00431C57"/>
    <w:rsid w:val="00432228"/>
    <w:rsid w:val="004322D1"/>
    <w:rsid w:val="004333F9"/>
    <w:rsid w:val="00433DBF"/>
    <w:rsid w:val="004376AB"/>
    <w:rsid w:val="004427E7"/>
    <w:rsid w:val="0044322A"/>
    <w:rsid w:val="00443D55"/>
    <w:rsid w:val="004449CE"/>
    <w:rsid w:val="00445B15"/>
    <w:rsid w:val="00445B85"/>
    <w:rsid w:val="00447931"/>
    <w:rsid w:val="004479D9"/>
    <w:rsid w:val="00450947"/>
    <w:rsid w:val="00450D05"/>
    <w:rsid w:val="0045124B"/>
    <w:rsid w:val="004530E7"/>
    <w:rsid w:val="00453F8E"/>
    <w:rsid w:val="00457416"/>
    <w:rsid w:val="00460143"/>
    <w:rsid w:val="0046267B"/>
    <w:rsid w:val="004627A7"/>
    <w:rsid w:val="0046339B"/>
    <w:rsid w:val="0046374D"/>
    <w:rsid w:val="0046410E"/>
    <w:rsid w:val="00464287"/>
    <w:rsid w:val="004643A0"/>
    <w:rsid w:val="0046534E"/>
    <w:rsid w:val="00465AB6"/>
    <w:rsid w:val="00466727"/>
    <w:rsid w:val="00467D04"/>
    <w:rsid w:val="004708BE"/>
    <w:rsid w:val="004715B5"/>
    <w:rsid w:val="00471BE0"/>
    <w:rsid w:val="0047259B"/>
    <w:rsid w:val="00472F5D"/>
    <w:rsid w:val="00473003"/>
    <w:rsid w:val="00473CD9"/>
    <w:rsid w:val="00474630"/>
    <w:rsid w:val="00475763"/>
    <w:rsid w:val="004761D0"/>
    <w:rsid w:val="004764E9"/>
    <w:rsid w:val="00476D7E"/>
    <w:rsid w:val="00477999"/>
    <w:rsid w:val="00477F9C"/>
    <w:rsid w:val="00480629"/>
    <w:rsid w:val="00480B9E"/>
    <w:rsid w:val="004812AF"/>
    <w:rsid w:val="00483C66"/>
    <w:rsid w:val="00485430"/>
    <w:rsid w:val="00486CE0"/>
    <w:rsid w:val="00487D6A"/>
    <w:rsid w:val="00490410"/>
    <w:rsid w:val="004904BC"/>
    <w:rsid w:val="00491DF1"/>
    <w:rsid w:val="00492493"/>
    <w:rsid w:val="004944FF"/>
    <w:rsid w:val="00494994"/>
    <w:rsid w:val="004959E3"/>
    <w:rsid w:val="004A05AC"/>
    <w:rsid w:val="004A17C1"/>
    <w:rsid w:val="004A1A5F"/>
    <w:rsid w:val="004A3174"/>
    <w:rsid w:val="004A31DF"/>
    <w:rsid w:val="004A3A73"/>
    <w:rsid w:val="004A4253"/>
    <w:rsid w:val="004A49AD"/>
    <w:rsid w:val="004A4E35"/>
    <w:rsid w:val="004A5776"/>
    <w:rsid w:val="004A751B"/>
    <w:rsid w:val="004B0D46"/>
    <w:rsid w:val="004B0FB1"/>
    <w:rsid w:val="004B4FA7"/>
    <w:rsid w:val="004B538A"/>
    <w:rsid w:val="004B5E0D"/>
    <w:rsid w:val="004B758D"/>
    <w:rsid w:val="004B7A9A"/>
    <w:rsid w:val="004C13CE"/>
    <w:rsid w:val="004C368C"/>
    <w:rsid w:val="004C4976"/>
    <w:rsid w:val="004C4DF7"/>
    <w:rsid w:val="004D1434"/>
    <w:rsid w:val="004D154A"/>
    <w:rsid w:val="004D2317"/>
    <w:rsid w:val="004D7B15"/>
    <w:rsid w:val="004D7BB0"/>
    <w:rsid w:val="004E0048"/>
    <w:rsid w:val="004E0AE5"/>
    <w:rsid w:val="004E0B81"/>
    <w:rsid w:val="004E13E8"/>
    <w:rsid w:val="004E1D57"/>
    <w:rsid w:val="004E472E"/>
    <w:rsid w:val="004E55FA"/>
    <w:rsid w:val="004E6828"/>
    <w:rsid w:val="004F0C3E"/>
    <w:rsid w:val="004F0EEB"/>
    <w:rsid w:val="004F1B95"/>
    <w:rsid w:val="004F58BB"/>
    <w:rsid w:val="00500436"/>
    <w:rsid w:val="00500942"/>
    <w:rsid w:val="00503F88"/>
    <w:rsid w:val="00505882"/>
    <w:rsid w:val="00505E63"/>
    <w:rsid w:val="00506267"/>
    <w:rsid w:val="005066A4"/>
    <w:rsid w:val="005072F0"/>
    <w:rsid w:val="00507411"/>
    <w:rsid w:val="00510D44"/>
    <w:rsid w:val="00511103"/>
    <w:rsid w:val="005124C1"/>
    <w:rsid w:val="005133E1"/>
    <w:rsid w:val="00514829"/>
    <w:rsid w:val="00514982"/>
    <w:rsid w:val="00515432"/>
    <w:rsid w:val="005165FE"/>
    <w:rsid w:val="00516D66"/>
    <w:rsid w:val="00517741"/>
    <w:rsid w:val="00520288"/>
    <w:rsid w:val="005224FE"/>
    <w:rsid w:val="005253B3"/>
    <w:rsid w:val="0052552D"/>
    <w:rsid w:val="0052704D"/>
    <w:rsid w:val="00527823"/>
    <w:rsid w:val="0052792E"/>
    <w:rsid w:val="00527D87"/>
    <w:rsid w:val="005306FB"/>
    <w:rsid w:val="00530872"/>
    <w:rsid w:val="00530A24"/>
    <w:rsid w:val="005315BD"/>
    <w:rsid w:val="005315CD"/>
    <w:rsid w:val="00531B37"/>
    <w:rsid w:val="00536214"/>
    <w:rsid w:val="00536403"/>
    <w:rsid w:val="00536662"/>
    <w:rsid w:val="00536D83"/>
    <w:rsid w:val="005376A7"/>
    <w:rsid w:val="00540725"/>
    <w:rsid w:val="00541180"/>
    <w:rsid w:val="00541477"/>
    <w:rsid w:val="005426B4"/>
    <w:rsid w:val="005434B6"/>
    <w:rsid w:val="00543AC1"/>
    <w:rsid w:val="00543B05"/>
    <w:rsid w:val="00543F18"/>
    <w:rsid w:val="0054565A"/>
    <w:rsid w:val="005470BC"/>
    <w:rsid w:val="005517ED"/>
    <w:rsid w:val="00552435"/>
    <w:rsid w:val="005525A4"/>
    <w:rsid w:val="005529BF"/>
    <w:rsid w:val="00552A26"/>
    <w:rsid w:val="005530C4"/>
    <w:rsid w:val="00554113"/>
    <w:rsid w:val="005548A8"/>
    <w:rsid w:val="005553C3"/>
    <w:rsid w:val="0055636D"/>
    <w:rsid w:val="00556563"/>
    <w:rsid w:val="00556E1A"/>
    <w:rsid w:val="005607F2"/>
    <w:rsid w:val="00562661"/>
    <w:rsid w:val="00563259"/>
    <w:rsid w:val="005663AA"/>
    <w:rsid w:val="0056703B"/>
    <w:rsid w:val="00571627"/>
    <w:rsid w:val="0057299E"/>
    <w:rsid w:val="00572E67"/>
    <w:rsid w:val="00574E59"/>
    <w:rsid w:val="00575ED4"/>
    <w:rsid w:val="00575F5C"/>
    <w:rsid w:val="00576172"/>
    <w:rsid w:val="00577992"/>
    <w:rsid w:val="00577D53"/>
    <w:rsid w:val="00577E57"/>
    <w:rsid w:val="005800F3"/>
    <w:rsid w:val="00580510"/>
    <w:rsid w:val="00581BA9"/>
    <w:rsid w:val="00583559"/>
    <w:rsid w:val="00583D95"/>
    <w:rsid w:val="0058548C"/>
    <w:rsid w:val="005857C3"/>
    <w:rsid w:val="00585BD6"/>
    <w:rsid w:val="00585EC5"/>
    <w:rsid w:val="00586A97"/>
    <w:rsid w:val="0059424D"/>
    <w:rsid w:val="00597216"/>
    <w:rsid w:val="00597FE7"/>
    <w:rsid w:val="005A051B"/>
    <w:rsid w:val="005A1669"/>
    <w:rsid w:val="005A2033"/>
    <w:rsid w:val="005A3501"/>
    <w:rsid w:val="005A7097"/>
    <w:rsid w:val="005A7EB3"/>
    <w:rsid w:val="005B1DBC"/>
    <w:rsid w:val="005B2298"/>
    <w:rsid w:val="005B28B7"/>
    <w:rsid w:val="005B3C7C"/>
    <w:rsid w:val="005B3D41"/>
    <w:rsid w:val="005B602C"/>
    <w:rsid w:val="005B66BF"/>
    <w:rsid w:val="005B7107"/>
    <w:rsid w:val="005C2032"/>
    <w:rsid w:val="005C26DE"/>
    <w:rsid w:val="005C2D21"/>
    <w:rsid w:val="005C425C"/>
    <w:rsid w:val="005C50AF"/>
    <w:rsid w:val="005C5469"/>
    <w:rsid w:val="005C54C4"/>
    <w:rsid w:val="005C581D"/>
    <w:rsid w:val="005C5BBC"/>
    <w:rsid w:val="005C5E0E"/>
    <w:rsid w:val="005C5EC7"/>
    <w:rsid w:val="005C7CC0"/>
    <w:rsid w:val="005D04E7"/>
    <w:rsid w:val="005D0809"/>
    <w:rsid w:val="005D1F42"/>
    <w:rsid w:val="005D1FC1"/>
    <w:rsid w:val="005D3703"/>
    <w:rsid w:val="005D3712"/>
    <w:rsid w:val="005D39B3"/>
    <w:rsid w:val="005D55AD"/>
    <w:rsid w:val="005E0770"/>
    <w:rsid w:val="005E12B8"/>
    <w:rsid w:val="005E1442"/>
    <w:rsid w:val="005E17A2"/>
    <w:rsid w:val="005E1DB6"/>
    <w:rsid w:val="005E266E"/>
    <w:rsid w:val="005E29BC"/>
    <w:rsid w:val="005E4E4A"/>
    <w:rsid w:val="005E5164"/>
    <w:rsid w:val="005E6AB4"/>
    <w:rsid w:val="005E6CB2"/>
    <w:rsid w:val="005E7380"/>
    <w:rsid w:val="005E7A24"/>
    <w:rsid w:val="005F0A40"/>
    <w:rsid w:val="005F0E31"/>
    <w:rsid w:val="005F2F33"/>
    <w:rsid w:val="005F3367"/>
    <w:rsid w:val="005F3DB9"/>
    <w:rsid w:val="005F3E7D"/>
    <w:rsid w:val="005F5DF8"/>
    <w:rsid w:val="005F5F81"/>
    <w:rsid w:val="005F624D"/>
    <w:rsid w:val="005F7027"/>
    <w:rsid w:val="00600447"/>
    <w:rsid w:val="0060241A"/>
    <w:rsid w:val="00602503"/>
    <w:rsid w:val="006036BB"/>
    <w:rsid w:val="00603759"/>
    <w:rsid w:val="00604EEE"/>
    <w:rsid w:val="006057CD"/>
    <w:rsid w:val="0060674D"/>
    <w:rsid w:val="00606E22"/>
    <w:rsid w:val="006070B6"/>
    <w:rsid w:val="0061087F"/>
    <w:rsid w:val="00614DA1"/>
    <w:rsid w:val="0061609B"/>
    <w:rsid w:val="006167B1"/>
    <w:rsid w:val="00620217"/>
    <w:rsid w:val="00620477"/>
    <w:rsid w:val="00621825"/>
    <w:rsid w:val="00621D61"/>
    <w:rsid w:val="0062368A"/>
    <w:rsid w:val="00626084"/>
    <w:rsid w:val="00626BC3"/>
    <w:rsid w:val="00626DE0"/>
    <w:rsid w:val="00634980"/>
    <w:rsid w:val="00634BFF"/>
    <w:rsid w:val="0063630C"/>
    <w:rsid w:val="00636429"/>
    <w:rsid w:val="006365A1"/>
    <w:rsid w:val="00636C8C"/>
    <w:rsid w:val="00637D29"/>
    <w:rsid w:val="00637D64"/>
    <w:rsid w:val="0064024D"/>
    <w:rsid w:val="006446A2"/>
    <w:rsid w:val="00644871"/>
    <w:rsid w:val="0064547D"/>
    <w:rsid w:val="006476F8"/>
    <w:rsid w:val="00647926"/>
    <w:rsid w:val="006515C6"/>
    <w:rsid w:val="0065447A"/>
    <w:rsid w:val="0065452A"/>
    <w:rsid w:val="00654A9C"/>
    <w:rsid w:val="0065667E"/>
    <w:rsid w:val="00656DE9"/>
    <w:rsid w:val="0065734F"/>
    <w:rsid w:val="006612F5"/>
    <w:rsid w:val="00661FB8"/>
    <w:rsid w:val="00663333"/>
    <w:rsid w:val="006635C7"/>
    <w:rsid w:val="006644C6"/>
    <w:rsid w:val="00667B54"/>
    <w:rsid w:val="006703ED"/>
    <w:rsid w:val="0067114E"/>
    <w:rsid w:val="006714DA"/>
    <w:rsid w:val="006727A0"/>
    <w:rsid w:val="006736D4"/>
    <w:rsid w:val="00673B9B"/>
    <w:rsid w:val="00674298"/>
    <w:rsid w:val="00674F6E"/>
    <w:rsid w:val="00675370"/>
    <w:rsid w:val="00680D48"/>
    <w:rsid w:val="00681DA9"/>
    <w:rsid w:val="00683788"/>
    <w:rsid w:val="00683CC1"/>
    <w:rsid w:val="006841AB"/>
    <w:rsid w:val="006847EF"/>
    <w:rsid w:val="00684903"/>
    <w:rsid w:val="006865BC"/>
    <w:rsid w:val="00687BAD"/>
    <w:rsid w:val="00692186"/>
    <w:rsid w:val="0069399B"/>
    <w:rsid w:val="00693B95"/>
    <w:rsid w:val="00694AAD"/>
    <w:rsid w:val="006959D5"/>
    <w:rsid w:val="00695DAF"/>
    <w:rsid w:val="00696C8F"/>
    <w:rsid w:val="00697C03"/>
    <w:rsid w:val="006A03D7"/>
    <w:rsid w:val="006A0F1E"/>
    <w:rsid w:val="006A2E05"/>
    <w:rsid w:val="006A361D"/>
    <w:rsid w:val="006A3D11"/>
    <w:rsid w:val="006A56C1"/>
    <w:rsid w:val="006A56E5"/>
    <w:rsid w:val="006B2732"/>
    <w:rsid w:val="006B436C"/>
    <w:rsid w:val="006B72DD"/>
    <w:rsid w:val="006B785A"/>
    <w:rsid w:val="006B7E99"/>
    <w:rsid w:val="006C04B1"/>
    <w:rsid w:val="006C1229"/>
    <w:rsid w:val="006C3F23"/>
    <w:rsid w:val="006C4EC6"/>
    <w:rsid w:val="006C54B7"/>
    <w:rsid w:val="006C6376"/>
    <w:rsid w:val="006C7027"/>
    <w:rsid w:val="006D02DC"/>
    <w:rsid w:val="006D0349"/>
    <w:rsid w:val="006D092C"/>
    <w:rsid w:val="006D12D6"/>
    <w:rsid w:val="006D1862"/>
    <w:rsid w:val="006D2F11"/>
    <w:rsid w:val="006D487E"/>
    <w:rsid w:val="006D564F"/>
    <w:rsid w:val="006D750E"/>
    <w:rsid w:val="006D7885"/>
    <w:rsid w:val="006E06E6"/>
    <w:rsid w:val="006E073A"/>
    <w:rsid w:val="006E2A6C"/>
    <w:rsid w:val="006E2CF6"/>
    <w:rsid w:val="006E30C5"/>
    <w:rsid w:val="006E39E0"/>
    <w:rsid w:val="006E615D"/>
    <w:rsid w:val="006F228D"/>
    <w:rsid w:val="006F2CAD"/>
    <w:rsid w:val="006F30E9"/>
    <w:rsid w:val="006F328B"/>
    <w:rsid w:val="006F3AC3"/>
    <w:rsid w:val="006F6897"/>
    <w:rsid w:val="00700156"/>
    <w:rsid w:val="00700DE3"/>
    <w:rsid w:val="00702C90"/>
    <w:rsid w:val="007038B0"/>
    <w:rsid w:val="0070434A"/>
    <w:rsid w:val="007052A7"/>
    <w:rsid w:val="00705FCB"/>
    <w:rsid w:val="00707931"/>
    <w:rsid w:val="00707AEE"/>
    <w:rsid w:val="00707B48"/>
    <w:rsid w:val="00710012"/>
    <w:rsid w:val="00710861"/>
    <w:rsid w:val="007117FB"/>
    <w:rsid w:val="007124B6"/>
    <w:rsid w:val="0071342D"/>
    <w:rsid w:val="00713D3B"/>
    <w:rsid w:val="0071431B"/>
    <w:rsid w:val="007155B1"/>
    <w:rsid w:val="00715CD9"/>
    <w:rsid w:val="00716160"/>
    <w:rsid w:val="00717664"/>
    <w:rsid w:val="00720495"/>
    <w:rsid w:val="007207BA"/>
    <w:rsid w:val="00720D26"/>
    <w:rsid w:val="00721600"/>
    <w:rsid w:val="00722011"/>
    <w:rsid w:val="00722184"/>
    <w:rsid w:val="00722300"/>
    <w:rsid w:val="0072375A"/>
    <w:rsid w:val="0072482D"/>
    <w:rsid w:val="00726753"/>
    <w:rsid w:val="00726E8B"/>
    <w:rsid w:val="00727091"/>
    <w:rsid w:val="007276DF"/>
    <w:rsid w:val="00727F89"/>
    <w:rsid w:val="00730B3E"/>
    <w:rsid w:val="00731749"/>
    <w:rsid w:val="00732452"/>
    <w:rsid w:val="00732538"/>
    <w:rsid w:val="00734004"/>
    <w:rsid w:val="007349C6"/>
    <w:rsid w:val="007361B0"/>
    <w:rsid w:val="007369B0"/>
    <w:rsid w:val="0074013C"/>
    <w:rsid w:val="00740A78"/>
    <w:rsid w:val="00741B23"/>
    <w:rsid w:val="00742DDB"/>
    <w:rsid w:val="0074316F"/>
    <w:rsid w:val="00743407"/>
    <w:rsid w:val="00745A67"/>
    <w:rsid w:val="00747D20"/>
    <w:rsid w:val="00751461"/>
    <w:rsid w:val="00751F81"/>
    <w:rsid w:val="007525DC"/>
    <w:rsid w:val="007534E3"/>
    <w:rsid w:val="00753F1C"/>
    <w:rsid w:val="0075422F"/>
    <w:rsid w:val="00754835"/>
    <w:rsid w:val="007548B1"/>
    <w:rsid w:val="00754AFE"/>
    <w:rsid w:val="00754E0A"/>
    <w:rsid w:val="007558BB"/>
    <w:rsid w:val="00760085"/>
    <w:rsid w:val="00760A78"/>
    <w:rsid w:val="007616A7"/>
    <w:rsid w:val="00761BCB"/>
    <w:rsid w:val="00761BEA"/>
    <w:rsid w:val="007630B3"/>
    <w:rsid w:val="00764666"/>
    <w:rsid w:val="00764F65"/>
    <w:rsid w:val="007651D2"/>
    <w:rsid w:val="00767450"/>
    <w:rsid w:val="00770539"/>
    <w:rsid w:val="00771A52"/>
    <w:rsid w:val="00773504"/>
    <w:rsid w:val="00773681"/>
    <w:rsid w:val="007741CA"/>
    <w:rsid w:val="007745A5"/>
    <w:rsid w:val="00774D2F"/>
    <w:rsid w:val="007750FC"/>
    <w:rsid w:val="00775535"/>
    <w:rsid w:val="00776342"/>
    <w:rsid w:val="00776C58"/>
    <w:rsid w:val="00780536"/>
    <w:rsid w:val="007807D1"/>
    <w:rsid w:val="00782E83"/>
    <w:rsid w:val="00783AE4"/>
    <w:rsid w:val="0078491F"/>
    <w:rsid w:val="00785304"/>
    <w:rsid w:val="00790D10"/>
    <w:rsid w:val="00790DC5"/>
    <w:rsid w:val="00794DC9"/>
    <w:rsid w:val="007954E4"/>
    <w:rsid w:val="00795CB7"/>
    <w:rsid w:val="00796876"/>
    <w:rsid w:val="00797C77"/>
    <w:rsid w:val="007A01CB"/>
    <w:rsid w:val="007A0B93"/>
    <w:rsid w:val="007A1A51"/>
    <w:rsid w:val="007A3EE7"/>
    <w:rsid w:val="007A45C5"/>
    <w:rsid w:val="007A7BE0"/>
    <w:rsid w:val="007B093B"/>
    <w:rsid w:val="007B2C9C"/>
    <w:rsid w:val="007B3B9E"/>
    <w:rsid w:val="007B4A69"/>
    <w:rsid w:val="007B5029"/>
    <w:rsid w:val="007B5047"/>
    <w:rsid w:val="007B51E9"/>
    <w:rsid w:val="007B7171"/>
    <w:rsid w:val="007C0693"/>
    <w:rsid w:val="007C125A"/>
    <w:rsid w:val="007C1AE0"/>
    <w:rsid w:val="007C1F08"/>
    <w:rsid w:val="007C21C6"/>
    <w:rsid w:val="007C34F1"/>
    <w:rsid w:val="007C38AB"/>
    <w:rsid w:val="007C4066"/>
    <w:rsid w:val="007C4715"/>
    <w:rsid w:val="007C494E"/>
    <w:rsid w:val="007C57AC"/>
    <w:rsid w:val="007C5ECB"/>
    <w:rsid w:val="007C76D7"/>
    <w:rsid w:val="007C79E1"/>
    <w:rsid w:val="007D046C"/>
    <w:rsid w:val="007D07A6"/>
    <w:rsid w:val="007D28E3"/>
    <w:rsid w:val="007D422C"/>
    <w:rsid w:val="007D4819"/>
    <w:rsid w:val="007D4F9F"/>
    <w:rsid w:val="007D4FB6"/>
    <w:rsid w:val="007D5AAC"/>
    <w:rsid w:val="007D5E2E"/>
    <w:rsid w:val="007D609A"/>
    <w:rsid w:val="007D649D"/>
    <w:rsid w:val="007D6CC0"/>
    <w:rsid w:val="007E0B9D"/>
    <w:rsid w:val="007E115F"/>
    <w:rsid w:val="007E1E1E"/>
    <w:rsid w:val="007E228B"/>
    <w:rsid w:val="007E2B86"/>
    <w:rsid w:val="007E3541"/>
    <w:rsid w:val="007E39F4"/>
    <w:rsid w:val="007E54BB"/>
    <w:rsid w:val="007E5A78"/>
    <w:rsid w:val="007E6167"/>
    <w:rsid w:val="007E62D0"/>
    <w:rsid w:val="007E6830"/>
    <w:rsid w:val="007F0F84"/>
    <w:rsid w:val="007F1BAA"/>
    <w:rsid w:val="007F1D21"/>
    <w:rsid w:val="007F23D9"/>
    <w:rsid w:val="007F297D"/>
    <w:rsid w:val="007F40F2"/>
    <w:rsid w:val="007F577D"/>
    <w:rsid w:val="007F5974"/>
    <w:rsid w:val="007F5FF4"/>
    <w:rsid w:val="007F7783"/>
    <w:rsid w:val="008008D4"/>
    <w:rsid w:val="008010B2"/>
    <w:rsid w:val="00801770"/>
    <w:rsid w:val="00802330"/>
    <w:rsid w:val="0080473B"/>
    <w:rsid w:val="00804DED"/>
    <w:rsid w:val="00806686"/>
    <w:rsid w:val="00811279"/>
    <w:rsid w:val="00811400"/>
    <w:rsid w:val="00812484"/>
    <w:rsid w:val="008140CD"/>
    <w:rsid w:val="008143B7"/>
    <w:rsid w:val="00814549"/>
    <w:rsid w:val="008145D5"/>
    <w:rsid w:val="0081606A"/>
    <w:rsid w:val="008163FD"/>
    <w:rsid w:val="008179E3"/>
    <w:rsid w:val="00820434"/>
    <w:rsid w:val="00821E0A"/>
    <w:rsid w:val="00822ACB"/>
    <w:rsid w:val="00824DB9"/>
    <w:rsid w:val="00825A60"/>
    <w:rsid w:val="00827609"/>
    <w:rsid w:val="008305F5"/>
    <w:rsid w:val="00833BF9"/>
    <w:rsid w:val="00834F74"/>
    <w:rsid w:val="008361E0"/>
    <w:rsid w:val="00836437"/>
    <w:rsid w:val="0083710B"/>
    <w:rsid w:val="00837FA4"/>
    <w:rsid w:val="008413E1"/>
    <w:rsid w:val="008420C1"/>
    <w:rsid w:val="00842470"/>
    <w:rsid w:val="008427BF"/>
    <w:rsid w:val="00842B11"/>
    <w:rsid w:val="008432D3"/>
    <w:rsid w:val="008440D3"/>
    <w:rsid w:val="0084509F"/>
    <w:rsid w:val="008458F6"/>
    <w:rsid w:val="008461F6"/>
    <w:rsid w:val="00846FC9"/>
    <w:rsid w:val="00847581"/>
    <w:rsid w:val="00850E0F"/>
    <w:rsid w:val="0085127F"/>
    <w:rsid w:val="00851CC8"/>
    <w:rsid w:val="008523B9"/>
    <w:rsid w:val="00852DC0"/>
    <w:rsid w:val="0085310D"/>
    <w:rsid w:val="008531D3"/>
    <w:rsid w:val="00853451"/>
    <w:rsid w:val="00853A69"/>
    <w:rsid w:val="00853B88"/>
    <w:rsid w:val="00853EA3"/>
    <w:rsid w:val="0085405D"/>
    <w:rsid w:val="00854971"/>
    <w:rsid w:val="00855B06"/>
    <w:rsid w:val="00857506"/>
    <w:rsid w:val="00860567"/>
    <w:rsid w:val="008611E7"/>
    <w:rsid w:val="00861627"/>
    <w:rsid w:val="00864310"/>
    <w:rsid w:val="00864EB5"/>
    <w:rsid w:val="008672E5"/>
    <w:rsid w:val="008678AA"/>
    <w:rsid w:val="0087519B"/>
    <w:rsid w:val="008752A1"/>
    <w:rsid w:val="00876BA1"/>
    <w:rsid w:val="00876D5A"/>
    <w:rsid w:val="00877BAC"/>
    <w:rsid w:val="00880135"/>
    <w:rsid w:val="008804F9"/>
    <w:rsid w:val="00880EA5"/>
    <w:rsid w:val="00881DBC"/>
    <w:rsid w:val="008823A3"/>
    <w:rsid w:val="008831BC"/>
    <w:rsid w:val="00883AAD"/>
    <w:rsid w:val="00884D57"/>
    <w:rsid w:val="0088542A"/>
    <w:rsid w:val="00886355"/>
    <w:rsid w:val="00886AAC"/>
    <w:rsid w:val="00886AF0"/>
    <w:rsid w:val="00886DC4"/>
    <w:rsid w:val="008877C1"/>
    <w:rsid w:val="008877C8"/>
    <w:rsid w:val="00887C19"/>
    <w:rsid w:val="00890E8B"/>
    <w:rsid w:val="00891784"/>
    <w:rsid w:val="008936F9"/>
    <w:rsid w:val="00894CD4"/>
    <w:rsid w:val="00895A69"/>
    <w:rsid w:val="008976B1"/>
    <w:rsid w:val="008979B9"/>
    <w:rsid w:val="008979D7"/>
    <w:rsid w:val="00897E07"/>
    <w:rsid w:val="00897EF0"/>
    <w:rsid w:val="008A0F7E"/>
    <w:rsid w:val="008A151F"/>
    <w:rsid w:val="008A182D"/>
    <w:rsid w:val="008A1CDA"/>
    <w:rsid w:val="008A3724"/>
    <w:rsid w:val="008A3BB2"/>
    <w:rsid w:val="008A3D65"/>
    <w:rsid w:val="008A4F14"/>
    <w:rsid w:val="008A584C"/>
    <w:rsid w:val="008A5DDA"/>
    <w:rsid w:val="008A65CD"/>
    <w:rsid w:val="008A678F"/>
    <w:rsid w:val="008A6C3D"/>
    <w:rsid w:val="008A6F28"/>
    <w:rsid w:val="008A7745"/>
    <w:rsid w:val="008B112A"/>
    <w:rsid w:val="008B1B2E"/>
    <w:rsid w:val="008B576D"/>
    <w:rsid w:val="008B5CD2"/>
    <w:rsid w:val="008B7EDE"/>
    <w:rsid w:val="008C0E3D"/>
    <w:rsid w:val="008C1795"/>
    <w:rsid w:val="008C2EF8"/>
    <w:rsid w:val="008C3A19"/>
    <w:rsid w:val="008C63F5"/>
    <w:rsid w:val="008C75AC"/>
    <w:rsid w:val="008D16A6"/>
    <w:rsid w:val="008D1AC9"/>
    <w:rsid w:val="008D274F"/>
    <w:rsid w:val="008D27DC"/>
    <w:rsid w:val="008D398D"/>
    <w:rsid w:val="008D457B"/>
    <w:rsid w:val="008D4614"/>
    <w:rsid w:val="008D47F0"/>
    <w:rsid w:val="008D4809"/>
    <w:rsid w:val="008D516E"/>
    <w:rsid w:val="008D51CA"/>
    <w:rsid w:val="008D5ECB"/>
    <w:rsid w:val="008D6074"/>
    <w:rsid w:val="008D6188"/>
    <w:rsid w:val="008D70AE"/>
    <w:rsid w:val="008E018F"/>
    <w:rsid w:val="008E0B01"/>
    <w:rsid w:val="008E1812"/>
    <w:rsid w:val="008E3AC7"/>
    <w:rsid w:val="008E3BF4"/>
    <w:rsid w:val="008E5463"/>
    <w:rsid w:val="008E5A0E"/>
    <w:rsid w:val="008E6016"/>
    <w:rsid w:val="008E6891"/>
    <w:rsid w:val="008E6D76"/>
    <w:rsid w:val="008F025B"/>
    <w:rsid w:val="008F04EE"/>
    <w:rsid w:val="008F0BAE"/>
    <w:rsid w:val="008F0C2F"/>
    <w:rsid w:val="008F147A"/>
    <w:rsid w:val="008F1EC0"/>
    <w:rsid w:val="008F1F5F"/>
    <w:rsid w:val="008F22B0"/>
    <w:rsid w:val="008F303D"/>
    <w:rsid w:val="008F5555"/>
    <w:rsid w:val="008F58E8"/>
    <w:rsid w:val="00900137"/>
    <w:rsid w:val="0090022E"/>
    <w:rsid w:val="00900975"/>
    <w:rsid w:val="009018D9"/>
    <w:rsid w:val="00901E28"/>
    <w:rsid w:val="00902087"/>
    <w:rsid w:val="00903EB3"/>
    <w:rsid w:val="00904668"/>
    <w:rsid w:val="009054DD"/>
    <w:rsid w:val="00906A3A"/>
    <w:rsid w:val="00906C43"/>
    <w:rsid w:val="0091023A"/>
    <w:rsid w:val="009113E8"/>
    <w:rsid w:val="0091207A"/>
    <w:rsid w:val="009120E6"/>
    <w:rsid w:val="00912E9B"/>
    <w:rsid w:val="009135D4"/>
    <w:rsid w:val="00914A51"/>
    <w:rsid w:val="009155F8"/>
    <w:rsid w:val="009168D5"/>
    <w:rsid w:val="00917748"/>
    <w:rsid w:val="00917FBF"/>
    <w:rsid w:val="009208D3"/>
    <w:rsid w:val="00921E09"/>
    <w:rsid w:val="009235AD"/>
    <w:rsid w:val="00923621"/>
    <w:rsid w:val="0092695E"/>
    <w:rsid w:val="00930B92"/>
    <w:rsid w:val="00930FA8"/>
    <w:rsid w:val="00931BBD"/>
    <w:rsid w:val="00931CE2"/>
    <w:rsid w:val="00932417"/>
    <w:rsid w:val="00933669"/>
    <w:rsid w:val="00935873"/>
    <w:rsid w:val="00937132"/>
    <w:rsid w:val="009425D6"/>
    <w:rsid w:val="009429B7"/>
    <w:rsid w:val="009453B5"/>
    <w:rsid w:val="0094655A"/>
    <w:rsid w:val="00946A37"/>
    <w:rsid w:val="00946BB7"/>
    <w:rsid w:val="0094712C"/>
    <w:rsid w:val="00947D32"/>
    <w:rsid w:val="00947F2C"/>
    <w:rsid w:val="009514F1"/>
    <w:rsid w:val="00951F36"/>
    <w:rsid w:val="00953B11"/>
    <w:rsid w:val="00953F0A"/>
    <w:rsid w:val="0095488C"/>
    <w:rsid w:val="00955410"/>
    <w:rsid w:val="009570C7"/>
    <w:rsid w:val="009579BE"/>
    <w:rsid w:val="00961AED"/>
    <w:rsid w:val="00962AE5"/>
    <w:rsid w:val="00963E19"/>
    <w:rsid w:val="00970A7F"/>
    <w:rsid w:val="0097173C"/>
    <w:rsid w:val="00972196"/>
    <w:rsid w:val="00972514"/>
    <w:rsid w:val="00972C3B"/>
    <w:rsid w:val="00976A7C"/>
    <w:rsid w:val="009800EA"/>
    <w:rsid w:val="00980ECC"/>
    <w:rsid w:val="00984037"/>
    <w:rsid w:val="009849CE"/>
    <w:rsid w:val="00984F5B"/>
    <w:rsid w:val="00985F8F"/>
    <w:rsid w:val="0098625B"/>
    <w:rsid w:val="00987328"/>
    <w:rsid w:val="009874D8"/>
    <w:rsid w:val="00991311"/>
    <w:rsid w:val="009919E4"/>
    <w:rsid w:val="00991C29"/>
    <w:rsid w:val="00991D2C"/>
    <w:rsid w:val="00992867"/>
    <w:rsid w:val="00993CAE"/>
    <w:rsid w:val="00993D73"/>
    <w:rsid w:val="00993EF4"/>
    <w:rsid w:val="00994615"/>
    <w:rsid w:val="009951BF"/>
    <w:rsid w:val="0099535E"/>
    <w:rsid w:val="00996413"/>
    <w:rsid w:val="00996AE6"/>
    <w:rsid w:val="009A18D4"/>
    <w:rsid w:val="009A3739"/>
    <w:rsid w:val="009A378C"/>
    <w:rsid w:val="009A5025"/>
    <w:rsid w:val="009A6713"/>
    <w:rsid w:val="009A71D8"/>
    <w:rsid w:val="009A796C"/>
    <w:rsid w:val="009B1545"/>
    <w:rsid w:val="009B1644"/>
    <w:rsid w:val="009B180C"/>
    <w:rsid w:val="009B20D3"/>
    <w:rsid w:val="009B2678"/>
    <w:rsid w:val="009B4849"/>
    <w:rsid w:val="009B4DA2"/>
    <w:rsid w:val="009B5D3A"/>
    <w:rsid w:val="009B723F"/>
    <w:rsid w:val="009B79A1"/>
    <w:rsid w:val="009C0578"/>
    <w:rsid w:val="009C1551"/>
    <w:rsid w:val="009C2AC1"/>
    <w:rsid w:val="009C456B"/>
    <w:rsid w:val="009C458C"/>
    <w:rsid w:val="009C501D"/>
    <w:rsid w:val="009D0A82"/>
    <w:rsid w:val="009D12D0"/>
    <w:rsid w:val="009D31FA"/>
    <w:rsid w:val="009D4885"/>
    <w:rsid w:val="009D6836"/>
    <w:rsid w:val="009E081E"/>
    <w:rsid w:val="009E0EC0"/>
    <w:rsid w:val="009E182B"/>
    <w:rsid w:val="009E1D4A"/>
    <w:rsid w:val="009E2010"/>
    <w:rsid w:val="009E31F9"/>
    <w:rsid w:val="009E3581"/>
    <w:rsid w:val="009E3A4B"/>
    <w:rsid w:val="009E43B3"/>
    <w:rsid w:val="009E5442"/>
    <w:rsid w:val="009E585C"/>
    <w:rsid w:val="009E66D8"/>
    <w:rsid w:val="009E6C6F"/>
    <w:rsid w:val="009E6CD8"/>
    <w:rsid w:val="009F3E01"/>
    <w:rsid w:val="009F3F73"/>
    <w:rsid w:val="009F4333"/>
    <w:rsid w:val="009F4AE1"/>
    <w:rsid w:val="009F4B3F"/>
    <w:rsid w:val="009F5464"/>
    <w:rsid w:val="009F635C"/>
    <w:rsid w:val="009F65F5"/>
    <w:rsid w:val="00A00886"/>
    <w:rsid w:val="00A00D02"/>
    <w:rsid w:val="00A00DF9"/>
    <w:rsid w:val="00A00FB3"/>
    <w:rsid w:val="00A02F8D"/>
    <w:rsid w:val="00A04DF8"/>
    <w:rsid w:val="00A06E58"/>
    <w:rsid w:val="00A07018"/>
    <w:rsid w:val="00A12662"/>
    <w:rsid w:val="00A1297B"/>
    <w:rsid w:val="00A12B1E"/>
    <w:rsid w:val="00A1349F"/>
    <w:rsid w:val="00A139B3"/>
    <w:rsid w:val="00A13C95"/>
    <w:rsid w:val="00A1475D"/>
    <w:rsid w:val="00A1629B"/>
    <w:rsid w:val="00A16F9F"/>
    <w:rsid w:val="00A16FEF"/>
    <w:rsid w:val="00A218F9"/>
    <w:rsid w:val="00A23E3B"/>
    <w:rsid w:val="00A24F15"/>
    <w:rsid w:val="00A2507D"/>
    <w:rsid w:val="00A26879"/>
    <w:rsid w:val="00A269E8"/>
    <w:rsid w:val="00A31A27"/>
    <w:rsid w:val="00A32654"/>
    <w:rsid w:val="00A329A0"/>
    <w:rsid w:val="00A34456"/>
    <w:rsid w:val="00A370A9"/>
    <w:rsid w:val="00A40F5B"/>
    <w:rsid w:val="00A415AC"/>
    <w:rsid w:val="00A43116"/>
    <w:rsid w:val="00A468BE"/>
    <w:rsid w:val="00A470D6"/>
    <w:rsid w:val="00A47A35"/>
    <w:rsid w:val="00A56837"/>
    <w:rsid w:val="00A56946"/>
    <w:rsid w:val="00A5759E"/>
    <w:rsid w:val="00A57F27"/>
    <w:rsid w:val="00A606F6"/>
    <w:rsid w:val="00A60DD8"/>
    <w:rsid w:val="00A614B2"/>
    <w:rsid w:val="00A61E62"/>
    <w:rsid w:val="00A63038"/>
    <w:rsid w:val="00A6406D"/>
    <w:rsid w:val="00A660E1"/>
    <w:rsid w:val="00A6635C"/>
    <w:rsid w:val="00A6789E"/>
    <w:rsid w:val="00A705C4"/>
    <w:rsid w:val="00A70676"/>
    <w:rsid w:val="00A71360"/>
    <w:rsid w:val="00A71834"/>
    <w:rsid w:val="00A72722"/>
    <w:rsid w:val="00A7328F"/>
    <w:rsid w:val="00A74590"/>
    <w:rsid w:val="00A74AF1"/>
    <w:rsid w:val="00A756D9"/>
    <w:rsid w:val="00A756FE"/>
    <w:rsid w:val="00A76233"/>
    <w:rsid w:val="00A76932"/>
    <w:rsid w:val="00A80268"/>
    <w:rsid w:val="00A80835"/>
    <w:rsid w:val="00A85198"/>
    <w:rsid w:val="00A86B4B"/>
    <w:rsid w:val="00A87383"/>
    <w:rsid w:val="00A90978"/>
    <w:rsid w:val="00A90EF7"/>
    <w:rsid w:val="00A92630"/>
    <w:rsid w:val="00A92D32"/>
    <w:rsid w:val="00A9380B"/>
    <w:rsid w:val="00A95F1B"/>
    <w:rsid w:val="00A96A4E"/>
    <w:rsid w:val="00A9722B"/>
    <w:rsid w:val="00AA02F9"/>
    <w:rsid w:val="00AA0E4F"/>
    <w:rsid w:val="00AA32E0"/>
    <w:rsid w:val="00AA407F"/>
    <w:rsid w:val="00AA6DF6"/>
    <w:rsid w:val="00AB1F18"/>
    <w:rsid w:val="00AB24B2"/>
    <w:rsid w:val="00AB2DEB"/>
    <w:rsid w:val="00AB40DD"/>
    <w:rsid w:val="00AB427F"/>
    <w:rsid w:val="00AB4608"/>
    <w:rsid w:val="00AB50B7"/>
    <w:rsid w:val="00AB574F"/>
    <w:rsid w:val="00AB7759"/>
    <w:rsid w:val="00AB7F1A"/>
    <w:rsid w:val="00AC0080"/>
    <w:rsid w:val="00AC0D7C"/>
    <w:rsid w:val="00AC15D4"/>
    <w:rsid w:val="00AC313D"/>
    <w:rsid w:val="00AC36BF"/>
    <w:rsid w:val="00AC6348"/>
    <w:rsid w:val="00AC6E27"/>
    <w:rsid w:val="00AD03C3"/>
    <w:rsid w:val="00AD0422"/>
    <w:rsid w:val="00AD0463"/>
    <w:rsid w:val="00AD0D21"/>
    <w:rsid w:val="00AD1C62"/>
    <w:rsid w:val="00AD2B8E"/>
    <w:rsid w:val="00AD331B"/>
    <w:rsid w:val="00AD3814"/>
    <w:rsid w:val="00AD43DC"/>
    <w:rsid w:val="00AD4A3F"/>
    <w:rsid w:val="00AD56B0"/>
    <w:rsid w:val="00AD6AC1"/>
    <w:rsid w:val="00AD7289"/>
    <w:rsid w:val="00AD7A55"/>
    <w:rsid w:val="00AD7B34"/>
    <w:rsid w:val="00AE2D4A"/>
    <w:rsid w:val="00AE38DF"/>
    <w:rsid w:val="00AE494D"/>
    <w:rsid w:val="00AE5516"/>
    <w:rsid w:val="00AE65DE"/>
    <w:rsid w:val="00AE6FFE"/>
    <w:rsid w:val="00AF0A02"/>
    <w:rsid w:val="00AF0F2D"/>
    <w:rsid w:val="00AF1645"/>
    <w:rsid w:val="00AF1FF7"/>
    <w:rsid w:val="00AF2046"/>
    <w:rsid w:val="00AF24EA"/>
    <w:rsid w:val="00AF2738"/>
    <w:rsid w:val="00AF2792"/>
    <w:rsid w:val="00AF2ED5"/>
    <w:rsid w:val="00AF3C96"/>
    <w:rsid w:val="00B000AD"/>
    <w:rsid w:val="00B00D7A"/>
    <w:rsid w:val="00B011A7"/>
    <w:rsid w:val="00B024CD"/>
    <w:rsid w:val="00B02E23"/>
    <w:rsid w:val="00B03CA0"/>
    <w:rsid w:val="00B04487"/>
    <w:rsid w:val="00B044CD"/>
    <w:rsid w:val="00B0539E"/>
    <w:rsid w:val="00B05B40"/>
    <w:rsid w:val="00B06398"/>
    <w:rsid w:val="00B0657F"/>
    <w:rsid w:val="00B07D57"/>
    <w:rsid w:val="00B1018B"/>
    <w:rsid w:val="00B10A6B"/>
    <w:rsid w:val="00B11C7E"/>
    <w:rsid w:val="00B11E19"/>
    <w:rsid w:val="00B13279"/>
    <w:rsid w:val="00B133EA"/>
    <w:rsid w:val="00B135BC"/>
    <w:rsid w:val="00B1381D"/>
    <w:rsid w:val="00B14E2C"/>
    <w:rsid w:val="00B16808"/>
    <w:rsid w:val="00B20E15"/>
    <w:rsid w:val="00B212C6"/>
    <w:rsid w:val="00B23CEC"/>
    <w:rsid w:val="00B25B4E"/>
    <w:rsid w:val="00B25C98"/>
    <w:rsid w:val="00B267FF"/>
    <w:rsid w:val="00B26E83"/>
    <w:rsid w:val="00B312CD"/>
    <w:rsid w:val="00B32C89"/>
    <w:rsid w:val="00B32C97"/>
    <w:rsid w:val="00B33F84"/>
    <w:rsid w:val="00B34883"/>
    <w:rsid w:val="00B35EDB"/>
    <w:rsid w:val="00B42C39"/>
    <w:rsid w:val="00B44759"/>
    <w:rsid w:val="00B4564A"/>
    <w:rsid w:val="00B45DC7"/>
    <w:rsid w:val="00B4608E"/>
    <w:rsid w:val="00B54717"/>
    <w:rsid w:val="00B552C5"/>
    <w:rsid w:val="00B56047"/>
    <w:rsid w:val="00B5609A"/>
    <w:rsid w:val="00B56450"/>
    <w:rsid w:val="00B578DF"/>
    <w:rsid w:val="00B60405"/>
    <w:rsid w:val="00B60498"/>
    <w:rsid w:val="00B61625"/>
    <w:rsid w:val="00B624E6"/>
    <w:rsid w:val="00B62AA6"/>
    <w:rsid w:val="00B62B18"/>
    <w:rsid w:val="00B63071"/>
    <w:rsid w:val="00B64058"/>
    <w:rsid w:val="00B6564B"/>
    <w:rsid w:val="00B66151"/>
    <w:rsid w:val="00B66A02"/>
    <w:rsid w:val="00B66BAE"/>
    <w:rsid w:val="00B66C23"/>
    <w:rsid w:val="00B6710D"/>
    <w:rsid w:val="00B70AC8"/>
    <w:rsid w:val="00B71C4B"/>
    <w:rsid w:val="00B72739"/>
    <w:rsid w:val="00B74C06"/>
    <w:rsid w:val="00B76D76"/>
    <w:rsid w:val="00B770E6"/>
    <w:rsid w:val="00B808CD"/>
    <w:rsid w:val="00B8109C"/>
    <w:rsid w:val="00B81442"/>
    <w:rsid w:val="00B82574"/>
    <w:rsid w:val="00B82770"/>
    <w:rsid w:val="00B8278C"/>
    <w:rsid w:val="00B84013"/>
    <w:rsid w:val="00B86E84"/>
    <w:rsid w:val="00B87A13"/>
    <w:rsid w:val="00B87BFD"/>
    <w:rsid w:val="00B87D8D"/>
    <w:rsid w:val="00B9052A"/>
    <w:rsid w:val="00B91078"/>
    <w:rsid w:val="00B913E9"/>
    <w:rsid w:val="00B93294"/>
    <w:rsid w:val="00B94215"/>
    <w:rsid w:val="00B94AA9"/>
    <w:rsid w:val="00B9665B"/>
    <w:rsid w:val="00B96DE7"/>
    <w:rsid w:val="00BA06C8"/>
    <w:rsid w:val="00BA2930"/>
    <w:rsid w:val="00BA325D"/>
    <w:rsid w:val="00BA378A"/>
    <w:rsid w:val="00BA3930"/>
    <w:rsid w:val="00BA48C7"/>
    <w:rsid w:val="00BA4EEB"/>
    <w:rsid w:val="00BA61F1"/>
    <w:rsid w:val="00BA747C"/>
    <w:rsid w:val="00BB14D6"/>
    <w:rsid w:val="00BB2E68"/>
    <w:rsid w:val="00BB4D0D"/>
    <w:rsid w:val="00BB5771"/>
    <w:rsid w:val="00BB6E66"/>
    <w:rsid w:val="00BC0E3B"/>
    <w:rsid w:val="00BC26D7"/>
    <w:rsid w:val="00BC2CAD"/>
    <w:rsid w:val="00BC3285"/>
    <w:rsid w:val="00BC553E"/>
    <w:rsid w:val="00BC58AF"/>
    <w:rsid w:val="00BC5BFB"/>
    <w:rsid w:val="00BC5F79"/>
    <w:rsid w:val="00BC5F90"/>
    <w:rsid w:val="00BC64BA"/>
    <w:rsid w:val="00BC7262"/>
    <w:rsid w:val="00BC7E79"/>
    <w:rsid w:val="00BD4F2E"/>
    <w:rsid w:val="00BD5DD2"/>
    <w:rsid w:val="00BD71AA"/>
    <w:rsid w:val="00BE0A6A"/>
    <w:rsid w:val="00BE0C1D"/>
    <w:rsid w:val="00BE23B6"/>
    <w:rsid w:val="00BE57C2"/>
    <w:rsid w:val="00BE57C9"/>
    <w:rsid w:val="00BE591D"/>
    <w:rsid w:val="00BE5E28"/>
    <w:rsid w:val="00BE63A8"/>
    <w:rsid w:val="00BE6B27"/>
    <w:rsid w:val="00BF0211"/>
    <w:rsid w:val="00BF0873"/>
    <w:rsid w:val="00BF0CA7"/>
    <w:rsid w:val="00BF110C"/>
    <w:rsid w:val="00BF209A"/>
    <w:rsid w:val="00BF2296"/>
    <w:rsid w:val="00BF23F2"/>
    <w:rsid w:val="00BF2426"/>
    <w:rsid w:val="00BF2860"/>
    <w:rsid w:val="00BF2997"/>
    <w:rsid w:val="00BF4A90"/>
    <w:rsid w:val="00BF5A85"/>
    <w:rsid w:val="00BF7D1A"/>
    <w:rsid w:val="00BF7FF8"/>
    <w:rsid w:val="00C01111"/>
    <w:rsid w:val="00C0507B"/>
    <w:rsid w:val="00C05563"/>
    <w:rsid w:val="00C05F21"/>
    <w:rsid w:val="00C0651D"/>
    <w:rsid w:val="00C069F2"/>
    <w:rsid w:val="00C06BE2"/>
    <w:rsid w:val="00C10E70"/>
    <w:rsid w:val="00C1175F"/>
    <w:rsid w:val="00C12153"/>
    <w:rsid w:val="00C12A10"/>
    <w:rsid w:val="00C12D61"/>
    <w:rsid w:val="00C12DA0"/>
    <w:rsid w:val="00C13B7C"/>
    <w:rsid w:val="00C149B9"/>
    <w:rsid w:val="00C15B36"/>
    <w:rsid w:val="00C15FF2"/>
    <w:rsid w:val="00C161BF"/>
    <w:rsid w:val="00C16B0D"/>
    <w:rsid w:val="00C1707D"/>
    <w:rsid w:val="00C203F5"/>
    <w:rsid w:val="00C20617"/>
    <w:rsid w:val="00C21760"/>
    <w:rsid w:val="00C21BE1"/>
    <w:rsid w:val="00C21C52"/>
    <w:rsid w:val="00C2206E"/>
    <w:rsid w:val="00C22EFE"/>
    <w:rsid w:val="00C231CE"/>
    <w:rsid w:val="00C23B8B"/>
    <w:rsid w:val="00C24851"/>
    <w:rsid w:val="00C257FA"/>
    <w:rsid w:val="00C25CE6"/>
    <w:rsid w:val="00C25DAE"/>
    <w:rsid w:val="00C261F3"/>
    <w:rsid w:val="00C26A46"/>
    <w:rsid w:val="00C27A89"/>
    <w:rsid w:val="00C27F4F"/>
    <w:rsid w:val="00C30683"/>
    <w:rsid w:val="00C3198D"/>
    <w:rsid w:val="00C333B3"/>
    <w:rsid w:val="00C345B4"/>
    <w:rsid w:val="00C3564B"/>
    <w:rsid w:val="00C3587E"/>
    <w:rsid w:val="00C360D0"/>
    <w:rsid w:val="00C368EB"/>
    <w:rsid w:val="00C37099"/>
    <w:rsid w:val="00C40186"/>
    <w:rsid w:val="00C4030C"/>
    <w:rsid w:val="00C40AD5"/>
    <w:rsid w:val="00C42CBC"/>
    <w:rsid w:val="00C434AB"/>
    <w:rsid w:val="00C4352E"/>
    <w:rsid w:val="00C443A4"/>
    <w:rsid w:val="00C465BE"/>
    <w:rsid w:val="00C47CA3"/>
    <w:rsid w:val="00C50E92"/>
    <w:rsid w:val="00C52A87"/>
    <w:rsid w:val="00C52E76"/>
    <w:rsid w:val="00C53B22"/>
    <w:rsid w:val="00C53D3B"/>
    <w:rsid w:val="00C54EBE"/>
    <w:rsid w:val="00C56928"/>
    <w:rsid w:val="00C57A71"/>
    <w:rsid w:val="00C615E6"/>
    <w:rsid w:val="00C61EE5"/>
    <w:rsid w:val="00C628AE"/>
    <w:rsid w:val="00C6336C"/>
    <w:rsid w:val="00C64D9F"/>
    <w:rsid w:val="00C66073"/>
    <w:rsid w:val="00C7028D"/>
    <w:rsid w:val="00C70608"/>
    <w:rsid w:val="00C713B8"/>
    <w:rsid w:val="00C731C7"/>
    <w:rsid w:val="00C747E3"/>
    <w:rsid w:val="00C76EE5"/>
    <w:rsid w:val="00C77149"/>
    <w:rsid w:val="00C7716C"/>
    <w:rsid w:val="00C8049C"/>
    <w:rsid w:val="00C80C68"/>
    <w:rsid w:val="00C82CAD"/>
    <w:rsid w:val="00C83B00"/>
    <w:rsid w:val="00C87467"/>
    <w:rsid w:val="00C9117C"/>
    <w:rsid w:val="00C91618"/>
    <w:rsid w:val="00C91CAF"/>
    <w:rsid w:val="00C93889"/>
    <w:rsid w:val="00C94770"/>
    <w:rsid w:val="00C94C60"/>
    <w:rsid w:val="00C94CAA"/>
    <w:rsid w:val="00C95267"/>
    <w:rsid w:val="00CA016A"/>
    <w:rsid w:val="00CA018E"/>
    <w:rsid w:val="00CA13FE"/>
    <w:rsid w:val="00CA17D5"/>
    <w:rsid w:val="00CA3235"/>
    <w:rsid w:val="00CA4A32"/>
    <w:rsid w:val="00CA6938"/>
    <w:rsid w:val="00CA7969"/>
    <w:rsid w:val="00CB0805"/>
    <w:rsid w:val="00CB1E8B"/>
    <w:rsid w:val="00CB24C9"/>
    <w:rsid w:val="00CB2698"/>
    <w:rsid w:val="00CB431B"/>
    <w:rsid w:val="00CB4F10"/>
    <w:rsid w:val="00CB695C"/>
    <w:rsid w:val="00CB6AD2"/>
    <w:rsid w:val="00CC0E9E"/>
    <w:rsid w:val="00CC14B6"/>
    <w:rsid w:val="00CC14C3"/>
    <w:rsid w:val="00CC31C3"/>
    <w:rsid w:val="00CC3CEB"/>
    <w:rsid w:val="00CC3CF9"/>
    <w:rsid w:val="00CC4317"/>
    <w:rsid w:val="00CC5837"/>
    <w:rsid w:val="00CC5B6C"/>
    <w:rsid w:val="00CC66D8"/>
    <w:rsid w:val="00CC6C00"/>
    <w:rsid w:val="00CC6D17"/>
    <w:rsid w:val="00CD1A44"/>
    <w:rsid w:val="00CD4290"/>
    <w:rsid w:val="00CD4B57"/>
    <w:rsid w:val="00CD6437"/>
    <w:rsid w:val="00CD67D8"/>
    <w:rsid w:val="00CD6F73"/>
    <w:rsid w:val="00CD7BB3"/>
    <w:rsid w:val="00CE0B37"/>
    <w:rsid w:val="00CE1552"/>
    <w:rsid w:val="00CE3599"/>
    <w:rsid w:val="00CE3830"/>
    <w:rsid w:val="00CE4495"/>
    <w:rsid w:val="00CE503B"/>
    <w:rsid w:val="00CE741A"/>
    <w:rsid w:val="00CE7AEE"/>
    <w:rsid w:val="00CF1C6B"/>
    <w:rsid w:val="00CF27BD"/>
    <w:rsid w:val="00CF3EC1"/>
    <w:rsid w:val="00CF488D"/>
    <w:rsid w:val="00D030CA"/>
    <w:rsid w:val="00D03D7B"/>
    <w:rsid w:val="00D03E31"/>
    <w:rsid w:val="00D05B78"/>
    <w:rsid w:val="00D0613E"/>
    <w:rsid w:val="00D07E86"/>
    <w:rsid w:val="00D10F9E"/>
    <w:rsid w:val="00D119E6"/>
    <w:rsid w:val="00D11B5E"/>
    <w:rsid w:val="00D126F1"/>
    <w:rsid w:val="00D12843"/>
    <w:rsid w:val="00D12997"/>
    <w:rsid w:val="00D16475"/>
    <w:rsid w:val="00D16F64"/>
    <w:rsid w:val="00D229D9"/>
    <w:rsid w:val="00D248C5"/>
    <w:rsid w:val="00D2491A"/>
    <w:rsid w:val="00D24B57"/>
    <w:rsid w:val="00D262AD"/>
    <w:rsid w:val="00D265F6"/>
    <w:rsid w:val="00D26BA7"/>
    <w:rsid w:val="00D26E93"/>
    <w:rsid w:val="00D270ED"/>
    <w:rsid w:val="00D2747B"/>
    <w:rsid w:val="00D27F9B"/>
    <w:rsid w:val="00D30585"/>
    <w:rsid w:val="00D31694"/>
    <w:rsid w:val="00D326DA"/>
    <w:rsid w:val="00D327AF"/>
    <w:rsid w:val="00D336DB"/>
    <w:rsid w:val="00D33B4E"/>
    <w:rsid w:val="00D33FF3"/>
    <w:rsid w:val="00D351B9"/>
    <w:rsid w:val="00D354E6"/>
    <w:rsid w:val="00D360B9"/>
    <w:rsid w:val="00D373BF"/>
    <w:rsid w:val="00D411CC"/>
    <w:rsid w:val="00D429C4"/>
    <w:rsid w:val="00D436D8"/>
    <w:rsid w:val="00D43ED6"/>
    <w:rsid w:val="00D4519F"/>
    <w:rsid w:val="00D45519"/>
    <w:rsid w:val="00D47C9D"/>
    <w:rsid w:val="00D47DA6"/>
    <w:rsid w:val="00D51794"/>
    <w:rsid w:val="00D5255F"/>
    <w:rsid w:val="00D5371D"/>
    <w:rsid w:val="00D5420F"/>
    <w:rsid w:val="00D54434"/>
    <w:rsid w:val="00D54595"/>
    <w:rsid w:val="00D55D92"/>
    <w:rsid w:val="00D57C8C"/>
    <w:rsid w:val="00D60FAC"/>
    <w:rsid w:val="00D61DA8"/>
    <w:rsid w:val="00D624E0"/>
    <w:rsid w:val="00D631D6"/>
    <w:rsid w:val="00D6389C"/>
    <w:rsid w:val="00D6444C"/>
    <w:rsid w:val="00D65024"/>
    <w:rsid w:val="00D66132"/>
    <w:rsid w:val="00D6665F"/>
    <w:rsid w:val="00D66C87"/>
    <w:rsid w:val="00D671FA"/>
    <w:rsid w:val="00D6789A"/>
    <w:rsid w:val="00D70195"/>
    <w:rsid w:val="00D70289"/>
    <w:rsid w:val="00D715D0"/>
    <w:rsid w:val="00D716B2"/>
    <w:rsid w:val="00D74156"/>
    <w:rsid w:val="00D74994"/>
    <w:rsid w:val="00D74C8D"/>
    <w:rsid w:val="00D75315"/>
    <w:rsid w:val="00D75A83"/>
    <w:rsid w:val="00D765CE"/>
    <w:rsid w:val="00D7668A"/>
    <w:rsid w:val="00D768C2"/>
    <w:rsid w:val="00D76D7C"/>
    <w:rsid w:val="00D76F6E"/>
    <w:rsid w:val="00D801F2"/>
    <w:rsid w:val="00D80A7A"/>
    <w:rsid w:val="00D80B87"/>
    <w:rsid w:val="00D81909"/>
    <w:rsid w:val="00D82BD8"/>
    <w:rsid w:val="00D834E5"/>
    <w:rsid w:val="00D84871"/>
    <w:rsid w:val="00D84F57"/>
    <w:rsid w:val="00D86969"/>
    <w:rsid w:val="00D87058"/>
    <w:rsid w:val="00D87171"/>
    <w:rsid w:val="00D872EB"/>
    <w:rsid w:val="00D91C32"/>
    <w:rsid w:val="00D91E92"/>
    <w:rsid w:val="00D92076"/>
    <w:rsid w:val="00D92F1F"/>
    <w:rsid w:val="00D95F43"/>
    <w:rsid w:val="00D96CDB"/>
    <w:rsid w:val="00D97DF5"/>
    <w:rsid w:val="00DA04E3"/>
    <w:rsid w:val="00DA0BA1"/>
    <w:rsid w:val="00DA139D"/>
    <w:rsid w:val="00DA17B8"/>
    <w:rsid w:val="00DA1D8B"/>
    <w:rsid w:val="00DA3FC0"/>
    <w:rsid w:val="00DA60A3"/>
    <w:rsid w:val="00DB0018"/>
    <w:rsid w:val="00DB063F"/>
    <w:rsid w:val="00DB0A51"/>
    <w:rsid w:val="00DB4488"/>
    <w:rsid w:val="00DB4FAC"/>
    <w:rsid w:val="00DB5BE4"/>
    <w:rsid w:val="00DB69E8"/>
    <w:rsid w:val="00DB733C"/>
    <w:rsid w:val="00DB73C1"/>
    <w:rsid w:val="00DC0449"/>
    <w:rsid w:val="00DC1D34"/>
    <w:rsid w:val="00DC3617"/>
    <w:rsid w:val="00DC5DED"/>
    <w:rsid w:val="00DC636B"/>
    <w:rsid w:val="00DC65F1"/>
    <w:rsid w:val="00DC66A2"/>
    <w:rsid w:val="00DC78ED"/>
    <w:rsid w:val="00DC797E"/>
    <w:rsid w:val="00DC7B21"/>
    <w:rsid w:val="00DD005C"/>
    <w:rsid w:val="00DD03D6"/>
    <w:rsid w:val="00DD20B2"/>
    <w:rsid w:val="00DD2E78"/>
    <w:rsid w:val="00DD3046"/>
    <w:rsid w:val="00DD42A7"/>
    <w:rsid w:val="00DD64CB"/>
    <w:rsid w:val="00DD73C6"/>
    <w:rsid w:val="00DD7AA3"/>
    <w:rsid w:val="00DD7F9A"/>
    <w:rsid w:val="00DE1611"/>
    <w:rsid w:val="00DE1D6B"/>
    <w:rsid w:val="00DE24A3"/>
    <w:rsid w:val="00DE46A5"/>
    <w:rsid w:val="00DF1307"/>
    <w:rsid w:val="00DF2E3D"/>
    <w:rsid w:val="00DF387C"/>
    <w:rsid w:val="00DF4A78"/>
    <w:rsid w:val="00DF4D51"/>
    <w:rsid w:val="00DF68D2"/>
    <w:rsid w:val="00DF7093"/>
    <w:rsid w:val="00E01AE7"/>
    <w:rsid w:val="00E0227A"/>
    <w:rsid w:val="00E0296C"/>
    <w:rsid w:val="00E02E6D"/>
    <w:rsid w:val="00E03EDC"/>
    <w:rsid w:val="00E05594"/>
    <w:rsid w:val="00E058FF"/>
    <w:rsid w:val="00E05E42"/>
    <w:rsid w:val="00E06EFE"/>
    <w:rsid w:val="00E10227"/>
    <w:rsid w:val="00E10662"/>
    <w:rsid w:val="00E12C8D"/>
    <w:rsid w:val="00E13787"/>
    <w:rsid w:val="00E15820"/>
    <w:rsid w:val="00E15E5F"/>
    <w:rsid w:val="00E15ED3"/>
    <w:rsid w:val="00E1608D"/>
    <w:rsid w:val="00E17E83"/>
    <w:rsid w:val="00E20734"/>
    <w:rsid w:val="00E207C8"/>
    <w:rsid w:val="00E21660"/>
    <w:rsid w:val="00E230ED"/>
    <w:rsid w:val="00E23545"/>
    <w:rsid w:val="00E25C0E"/>
    <w:rsid w:val="00E25D02"/>
    <w:rsid w:val="00E26068"/>
    <w:rsid w:val="00E30219"/>
    <w:rsid w:val="00E315F5"/>
    <w:rsid w:val="00E323E0"/>
    <w:rsid w:val="00E33D07"/>
    <w:rsid w:val="00E3415B"/>
    <w:rsid w:val="00E347C4"/>
    <w:rsid w:val="00E353A8"/>
    <w:rsid w:val="00E37B23"/>
    <w:rsid w:val="00E407BF"/>
    <w:rsid w:val="00E42110"/>
    <w:rsid w:val="00E42663"/>
    <w:rsid w:val="00E42DF9"/>
    <w:rsid w:val="00E433D6"/>
    <w:rsid w:val="00E45589"/>
    <w:rsid w:val="00E45CFC"/>
    <w:rsid w:val="00E46173"/>
    <w:rsid w:val="00E471E7"/>
    <w:rsid w:val="00E47B81"/>
    <w:rsid w:val="00E51455"/>
    <w:rsid w:val="00E515E7"/>
    <w:rsid w:val="00E51D05"/>
    <w:rsid w:val="00E524A2"/>
    <w:rsid w:val="00E527B7"/>
    <w:rsid w:val="00E53B39"/>
    <w:rsid w:val="00E545CF"/>
    <w:rsid w:val="00E5466C"/>
    <w:rsid w:val="00E54CD3"/>
    <w:rsid w:val="00E5667C"/>
    <w:rsid w:val="00E5692F"/>
    <w:rsid w:val="00E56B8F"/>
    <w:rsid w:val="00E56F6F"/>
    <w:rsid w:val="00E573F4"/>
    <w:rsid w:val="00E60877"/>
    <w:rsid w:val="00E61814"/>
    <w:rsid w:val="00E619F4"/>
    <w:rsid w:val="00E61E58"/>
    <w:rsid w:val="00E64340"/>
    <w:rsid w:val="00E651DB"/>
    <w:rsid w:val="00E655EA"/>
    <w:rsid w:val="00E65798"/>
    <w:rsid w:val="00E659AD"/>
    <w:rsid w:val="00E66D72"/>
    <w:rsid w:val="00E70E69"/>
    <w:rsid w:val="00E72C83"/>
    <w:rsid w:val="00E7495C"/>
    <w:rsid w:val="00E7533C"/>
    <w:rsid w:val="00E759CE"/>
    <w:rsid w:val="00E75A4F"/>
    <w:rsid w:val="00E75B76"/>
    <w:rsid w:val="00E75CFE"/>
    <w:rsid w:val="00E776BB"/>
    <w:rsid w:val="00E77936"/>
    <w:rsid w:val="00E80B6F"/>
    <w:rsid w:val="00E8104A"/>
    <w:rsid w:val="00E810B5"/>
    <w:rsid w:val="00E82012"/>
    <w:rsid w:val="00E83B01"/>
    <w:rsid w:val="00E84D45"/>
    <w:rsid w:val="00E85EE0"/>
    <w:rsid w:val="00E864E2"/>
    <w:rsid w:val="00E90985"/>
    <w:rsid w:val="00E918CB"/>
    <w:rsid w:val="00E9206C"/>
    <w:rsid w:val="00E9277F"/>
    <w:rsid w:val="00E93702"/>
    <w:rsid w:val="00E94371"/>
    <w:rsid w:val="00E9461F"/>
    <w:rsid w:val="00E9527D"/>
    <w:rsid w:val="00E9661A"/>
    <w:rsid w:val="00E967F8"/>
    <w:rsid w:val="00E97A9E"/>
    <w:rsid w:val="00E97C22"/>
    <w:rsid w:val="00EA0095"/>
    <w:rsid w:val="00EA00DB"/>
    <w:rsid w:val="00EA0C90"/>
    <w:rsid w:val="00EA17DA"/>
    <w:rsid w:val="00EA34D6"/>
    <w:rsid w:val="00EA358A"/>
    <w:rsid w:val="00EA53D8"/>
    <w:rsid w:val="00EA624E"/>
    <w:rsid w:val="00EA659D"/>
    <w:rsid w:val="00EB0386"/>
    <w:rsid w:val="00EB04A7"/>
    <w:rsid w:val="00EB0524"/>
    <w:rsid w:val="00EB0B42"/>
    <w:rsid w:val="00EB165C"/>
    <w:rsid w:val="00EB1C6B"/>
    <w:rsid w:val="00EB355C"/>
    <w:rsid w:val="00EB3810"/>
    <w:rsid w:val="00EB52AE"/>
    <w:rsid w:val="00EB568C"/>
    <w:rsid w:val="00EB73D7"/>
    <w:rsid w:val="00EB7C38"/>
    <w:rsid w:val="00EC075B"/>
    <w:rsid w:val="00EC1799"/>
    <w:rsid w:val="00EC21FB"/>
    <w:rsid w:val="00EC2CA4"/>
    <w:rsid w:val="00EC2FAA"/>
    <w:rsid w:val="00EC4C1C"/>
    <w:rsid w:val="00EC52E2"/>
    <w:rsid w:val="00EC67CF"/>
    <w:rsid w:val="00EC71A1"/>
    <w:rsid w:val="00ED00E7"/>
    <w:rsid w:val="00ED0B33"/>
    <w:rsid w:val="00ED1956"/>
    <w:rsid w:val="00ED4215"/>
    <w:rsid w:val="00ED43C7"/>
    <w:rsid w:val="00ED4D5C"/>
    <w:rsid w:val="00ED4DED"/>
    <w:rsid w:val="00ED50FA"/>
    <w:rsid w:val="00ED59FC"/>
    <w:rsid w:val="00ED5F3C"/>
    <w:rsid w:val="00ED6B80"/>
    <w:rsid w:val="00ED6D3D"/>
    <w:rsid w:val="00EE0ECC"/>
    <w:rsid w:val="00EE1E27"/>
    <w:rsid w:val="00EE2503"/>
    <w:rsid w:val="00EE2525"/>
    <w:rsid w:val="00EE2AF8"/>
    <w:rsid w:val="00EE3AF8"/>
    <w:rsid w:val="00EE5814"/>
    <w:rsid w:val="00EE5E1F"/>
    <w:rsid w:val="00EE6167"/>
    <w:rsid w:val="00EE6473"/>
    <w:rsid w:val="00EE6674"/>
    <w:rsid w:val="00EE7D1A"/>
    <w:rsid w:val="00EE7D70"/>
    <w:rsid w:val="00EE7EA4"/>
    <w:rsid w:val="00EF0054"/>
    <w:rsid w:val="00EF0442"/>
    <w:rsid w:val="00EF139B"/>
    <w:rsid w:val="00EF264D"/>
    <w:rsid w:val="00EF453C"/>
    <w:rsid w:val="00EF5C2B"/>
    <w:rsid w:val="00EF6B56"/>
    <w:rsid w:val="00F00F7D"/>
    <w:rsid w:val="00F05AF1"/>
    <w:rsid w:val="00F06E94"/>
    <w:rsid w:val="00F0738A"/>
    <w:rsid w:val="00F10F70"/>
    <w:rsid w:val="00F12A2B"/>
    <w:rsid w:val="00F142EC"/>
    <w:rsid w:val="00F153C9"/>
    <w:rsid w:val="00F22047"/>
    <w:rsid w:val="00F221A2"/>
    <w:rsid w:val="00F23CDD"/>
    <w:rsid w:val="00F23DDF"/>
    <w:rsid w:val="00F252F6"/>
    <w:rsid w:val="00F25D2A"/>
    <w:rsid w:val="00F25F5D"/>
    <w:rsid w:val="00F262AB"/>
    <w:rsid w:val="00F26FAD"/>
    <w:rsid w:val="00F31789"/>
    <w:rsid w:val="00F334B1"/>
    <w:rsid w:val="00F414FB"/>
    <w:rsid w:val="00F416A8"/>
    <w:rsid w:val="00F4330D"/>
    <w:rsid w:val="00F437AA"/>
    <w:rsid w:val="00F44D76"/>
    <w:rsid w:val="00F46B91"/>
    <w:rsid w:val="00F50873"/>
    <w:rsid w:val="00F54CA4"/>
    <w:rsid w:val="00F54E98"/>
    <w:rsid w:val="00F56045"/>
    <w:rsid w:val="00F6140B"/>
    <w:rsid w:val="00F6183B"/>
    <w:rsid w:val="00F63A1B"/>
    <w:rsid w:val="00F64656"/>
    <w:rsid w:val="00F64B87"/>
    <w:rsid w:val="00F663A6"/>
    <w:rsid w:val="00F6675C"/>
    <w:rsid w:val="00F66843"/>
    <w:rsid w:val="00F66EEA"/>
    <w:rsid w:val="00F71308"/>
    <w:rsid w:val="00F73378"/>
    <w:rsid w:val="00F73915"/>
    <w:rsid w:val="00F74034"/>
    <w:rsid w:val="00F744F6"/>
    <w:rsid w:val="00F74D1B"/>
    <w:rsid w:val="00F74EFE"/>
    <w:rsid w:val="00F7607B"/>
    <w:rsid w:val="00F76383"/>
    <w:rsid w:val="00F76A25"/>
    <w:rsid w:val="00F80297"/>
    <w:rsid w:val="00F80CA9"/>
    <w:rsid w:val="00F81452"/>
    <w:rsid w:val="00F81A53"/>
    <w:rsid w:val="00F82E21"/>
    <w:rsid w:val="00F840C8"/>
    <w:rsid w:val="00F843B9"/>
    <w:rsid w:val="00F84464"/>
    <w:rsid w:val="00F84F8B"/>
    <w:rsid w:val="00F85582"/>
    <w:rsid w:val="00F86F2A"/>
    <w:rsid w:val="00F872E4"/>
    <w:rsid w:val="00F91336"/>
    <w:rsid w:val="00F91418"/>
    <w:rsid w:val="00F93F24"/>
    <w:rsid w:val="00F94589"/>
    <w:rsid w:val="00F94AB5"/>
    <w:rsid w:val="00F94C69"/>
    <w:rsid w:val="00F9584F"/>
    <w:rsid w:val="00F959A9"/>
    <w:rsid w:val="00FA089C"/>
    <w:rsid w:val="00FA0B25"/>
    <w:rsid w:val="00FA12DE"/>
    <w:rsid w:val="00FA1DF3"/>
    <w:rsid w:val="00FA5291"/>
    <w:rsid w:val="00FA52D9"/>
    <w:rsid w:val="00FA5F70"/>
    <w:rsid w:val="00FA69F5"/>
    <w:rsid w:val="00FA773C"/>
    <w:rsid w:val="00FA7815"/>
    <w:rsid w:val="00FB0579"/>
    <w:rsid w:val="00FB0AC4"/>
    <w:rsid w:val="00FB22F0"/>
    <w:rsid w:val="00FB283A"/>
    <w:rsid w:val="00FB4549"/>
    <w:rsid w:val="00FB5434"/>
    <w:rsid w:val="00FB62CB"/>
    <w:rsid w:val="00FB6603"/>
    <w:rsid w:val="00FB7B60"/>
    <w:rsid w:val="00FC01C4"/>
    <w:rsid w:val="00FC03CD"/>
    <w:rsid w:val="00FC36C7"/>
    <w:rsid w:val="00FC58C9"/>
    <w:rsid w:val="00FC639F"/>
    <w:rsid w:val="00FC64BA"/>
    <w:rsid w:val="00FC660C"/>
    <w:rsid w:val="00FC7161"/>
    <w:rsid w:val="00FD17B2"/>
    <w:rsid w:val="00FD3037"/>
    <w:rsid w:val="00FD34D6"/>
    <w:rsid w:val="00FD3BB5"/>
    <w:rsid w:val="00FD4162"/>
    <w:rsid w:val="00FE0CAB"/>
    <w:rsid w:val="00FE431F"/>
    <w:rsid w:val="00FE7583"/>
    <w:rsid w:val="00FE7B50"/>
    <w:rsid w:val="00FF296B"/>
    <w:rsid w:val="00FF2D7B"/>
    <w:rsid w:val="00FF3457"/>
    <w:rsid w:val="00FF3C02"/>
    <w:rsid w:val="00FF4AAF"/>
    <w:rsid w:val="00FF4BE9"/>
    <w:rsid w:val="00FF7B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0B"/>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000AD"/>
    <w:pPr>
      <w:ind w:left="720"/>
      <w:contextualSpacing/>
    </w:pPr>
  </w:style>
  <w:style w:type="paragraph" w:styleId="BalloonText">
    <w:name w:val="Balloon Text"/>
    <w:basedOn w:val="Normal"/>
    <w:link w:val="BalloonTextChar"/>
    <w:uiPriority w:val="99"/>
    <w:semiHidden/>
    <w:rsid w:val="008E5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E5A0E"/>
    <w:rPr>
      <w:rFonts w:ascii="Tahoma" w:hAnsi="Tahoma" w:cs="Tahoma"/>
      <w:sz w:val="16"/>
      <w:szCs w:val="16"/>
    </w:rPr>
  </w:style>
  <w:style w:type="character" w:styleId="CommentReference">
    <w:name w:val="annotation reference"/>
    <w:basedOn w:val="DefaultParagraphFont"/>
    <w:uiPriority w:val="99"/>
    <w:semiHidden/>
    <w:rsid w:val="003260E6"/>
    <w:rPr>
      <w:rFonts w:cs="Times New Roman"/>
      <w:sz w:val="16"/>
      <w:szCs w:val="16"/>
    </w:rPr>
  </w:style>
  <w:style w:type="paragraph" w:styleId="CommentText">
    <w:name w:val="annotation text"/>
    <w:basedOn w:val="Normal"/>
    <w:link w:val="CommentTextChar"/>
    <w:uiPriority w:val="99"/>
    <w:semiHidden/>
    <w:rsid w:val="003260E6"/>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260E6"/>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3260E6"/>
    <w:rPr>
      <w:b/>
      <w:bCs/>
    </w:rPr>
  </w:style>
  <w:style w:type="character" w:customStyle="1" w:styleId="CommentSubjectChar">
    <w:name w:val="Comment Subject Char"/>
    <w:basedOn w:val="CommentTextChar"/>
    <w:link w:val="CommentSubject"/>
    <w:uiPriority w:val="99"/>
    <w:semiHidden/>
    <w:locked/>
    <w:rsid w:val="003260E6"/>
    <w:rPr>
      <w:rFonts w:cs="Times New Roman"/>
      <w:b/>
      <w:bCs/>
      <w:sz w:val="20"/>
      <w:szCs w:val="20"/>
      <w:lang w:eastAsia="en-US"/>
    </w:rPr>
  </w:style>
  <w:style w:type="paragraph" w:styleId="Header">
    <w:name w:val="header"/>
    <w:basedOn w:val="Normal"/>
    <w:link w:val="HeaderChar"/>
    <w:uiPriority w:val="99"/>
    <w:rsid w:val="008F0C2F"/>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8F0C2F"/>
    <w:rPr>
      <w:rFonts w:cs="Times New Roman"/>
      <w:lang w:eastAsia="en-US"/>
    </w:rPr>
  </w:style>
  <w:style w:type="paragraph" w:styleId="Footer">
    <w:name w:val="footer"/>
    <w:basedOn w:val="Normal"/>
    <w:link w:val="FooterChar"/>
    <w:uiPriority w:val="99"/>
    <w:rsid w:val="008F0C2F"/>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8F0C2F"/>
    <w:rPr>
      <w:rFonts w:cs="Times New Roman"/>
      <w:lang w:eastAsia="en-US"/>
    </w:rPr>
  </w:style>
  <w:style w:type="character" w:styleId="Hyperlink">
    <w:name w:val="Hyperlink"/>
    <w:basedOn w:val="DefaultParagraphFont"/>
    <w:uiPriority w:val="99"/>
    <w:rsid w:val="00855B06"/>
    <w:rPr>
      <w:rFonts w:cs="Times New Roman"/>
      <w:color w:val="0000FF"/>
      <w:u w:val="single"/>
    </w:rPr>
  </w:style>
  <w:style w:type="paragraph" w:styleId="NoSpacing">
    <w:name w:val="No Spacing"/>
    <w:uiPriority w:val="99"/>
    <w:qFormat/>
    <w:rsid w:val="00E759CE"/>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6BD9D97F.dotm</Template>
  <TotalTime>36</TotalTime>
  <Pages>8</Pages>
  <Words>1265</Words>
  <Characters>6424</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Aan</vt:lpstr>
      <vt:lpstr>Aan</vt:lpstr>
    </vt:vector>
  </TitlesOfParts>
  <Company>University of Groningen</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Aan</dc:title>
  <dc:creator>Olaf</dc:creator>
  <cp:lastModifiedBy>P271794</cp:lastModifiedBy>
  <cp:revision>4</cp:revision>
  <cp:lastPrinted>2016-01-22T13:11:00Z</cp:lastPrinted>
  <dcterms:created xsi:type="dcterms:W3CDTF">2016-02-29T10:39:00Z</dcterms:created>
  <dcterms:modified xsi:type="dcterms:W3CDTF">2016-06-20T12:41:00Z</dcterms:modified>
</cp:coreProperties>
</file>